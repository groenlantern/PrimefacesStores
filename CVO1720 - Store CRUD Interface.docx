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b/>
          <w:color w:val="A2C742"/>
          <w:sz w:val="36"/>
          <w:szCs w:val="36"/>
        </w:rPr>
        <w:id w:val="158041844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74044A" w:rsidRPr="00106D56" w:rsidRDefault="00A276D4" w:rsidP="00C56B8D">
          <w:pPr>
            <w:ind w:left="2552" w:hanging="1418"/>
          </w:pPr>
          <w:r w:rsidRPr="00106D56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A36F38A" wp14:editId="6929BA24">
                <wp:simplePos x="0" y="0"/>
                <wp:positionH relativeFrom="column">
                  <wp:posOffset>-1087120</wp:posOffset>
                </wp:positionH>
                <wp:positionV relativeFrom="paragraph">
                  <wp:posOffset>3175</wp:posOffset>
                </wp:positionV>
                <wp:extent cx="2057400" cy="528955"/>
                <wp:effectExtent l="0" t="0" r="0" b="4445"/>
                <wp:wrapTopAndBottom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michaela.CODECAFE\AppData\Local\Microsoft\Windows\INetCache\Content.Word\Concurren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4044A" w:rsidRPr="00B651C9" w:rsidRDefault="00D058F9" w:rsidP="00C56B8D">
          <w:pPr>
            <w:pStyle w:val="Title"/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 w:rsidR="00C56B8D">
            <w:t>Software Change and Work Request Form</w:t>
          </w:r>
          <w:r>
            <w:fldChar w:fldCharType="end"/>
          </w:r>
        </w:p>
        <w:p w:rsidR="0074044A" w:rsidRPr="004922D1" w:rsidRDefault="008D6CE6" w:rsidP="001A1A0A">
          <w:pPr>
            <w:pStyle w:val="DocumentType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end"/>
          </w:r>
        </w:p>
        <w:p w:rsidR="00A276D4" w:rsidRPr="00106D56" w:rsidRDefault="00D058F9"/>
      </w:sdtContent>
    </w:sdt>
    <w:tbl>
      <w:tblPr>
        <w:tblStyle w:val="LightShading-Accent5"/>
        <w:tblW w:w="5477" w:type="pct"/>
        <w:tblInd w:w="-743" w:type="dxa"/>
        <w:tblBorders>
          <w:left w:val="single" w:sz="8" w:space="0" w:color="4472C4" w:themeColor="accent5"/>
          <w:right w:val="single" w:sz="8" w:space="0" w:color="4472C4" w:themeColor="accent5"/>
        </w:tblBorders>
        <w:shd w:val="clear" w:color="auto" w:fill="C4DC88"/>
        <w:tblLook w:val="0000" w:firstRow="0" w:lastRow="0" w:firstColumn="0" w:lastColumn="0" w:noHBand="0" w:noVBand="0"/>
      </w:tblPr>
      <w:tblGrid>
        <w:gridCol w:w="2203"/>
        <w:gridCol w:w="2782"/>
        <w:gridCol w:w="2541"/>
        <w:gridCol w:w="1145"/>
      </w:tblGrid>
      <w:tr w:rsidR="004660FA" w:rsidRPr="0039243D" w:rsidTr="00C56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8" w:space="0" w:color="A2C742"/>
              <w:left w:val="single" w:sz="8" w:space="0" w:color="A2C742"/>
              <w:bottom w:val="none" w:sz="0" w:space="0" w:color="auto"/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System Owner Details</w:t>
            </w:r>
          </w:p>
          <w:p w:rsidR="004660FA" w:rsidRPr="000B6695" w:rsidRDefault="004660FA" w:rsidP="007529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Document of Record for a project change request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89159A" w:rsidRPr="0039243D" w:rsidTr="00C56B8D">
        <w:trPr>
          <w:trHeight w:val="3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pct"/>
            <w:tcBorders>
              <w:left w:val="single" w:sz="8" w:space="0" w:color="A2C742"/>
            </w:tcBorders>
            <w:shd w:val="clear" w:color="auto" w:fill="C4DC88"/>
          </w:tcPr>
          <w:p w:rsidR="004660FA" w:rsidRPr="0039243D" w:rsidRDefault="004660FA" w:rsidP="0075295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 xml:space="preserve">Platform </w:t>
            </w:r>
            <w:r w:rsidRPr="0039243D">
              <w:rPr>
                <w:rFonts w:ascii="Calibri" w:hAnsi="Calibri"/>
                <w:b/>
                <w:iCs/>
                <w:color w:val="000000"/>
              </w:rPr>
              <w:t>Name</w:t>
            </w:r>
            <w:r>
              <w:rPr>
                <w:rFonts w:ascii="Calibri" w:hAnsi="Calibri"/>
                <w:b/>
                <w:iCs/>
                <w:color w:val="000000"/>
              </w:rPr>
              <w:t xml:space="preserve"> </w:t>
            </w:r>
          </w:p>
        </w:tc>
        <w:sdt>
          <w:sdtPr>
            <w:rPr>
              <w:rFonts w:ascii="Calibri" w:hAnsi="Calibri"/>
              <w:color w:val="000000"/>
            </w:rPr>
            <w:id w:val="91518241"/>
            <w:dropDownList>
              <w:listItem w:value="Choose an item."/>
              <w:listItem w:displayText="Core" w:value="Core"/>
              <w:listItem w:displayText="Tools &amp; Monitoring" w:value="Tools &amp; Monitoring"/>
              <w:listItem w:displayText="FrontEnd Platform" w:value="FrontEnd Platform"/>
              <w:listItem w:displayText="Reporting" w:value="Reporting"/>
            </w:dropDownList>
          </w:sdtPr>
          <w:sdtEndPr/>
          <w:sdtContent>
            <w:tc>
              <w:tcPr>
                <w:tcW w:w="1604" w:type="pct"/>
                <w:tcBorders>
                  <w:top w:val="nil"/>
                  <w:bottom w:val="single" w:sz="8" w:space="0" w:color="000000" w:themeColor="text1"/>
                </w:tcBorders>
                <w:shd w:val="clear" w:color="auto" w:fill="C4DC88"/>
              </w:tcPr>
              <w:p w:rsidR="004660FA" w:rsidRPr="0039243D" w:rsidRDefault="00914FE3" w:rsidP="007529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/>
                    <w:color w:val="000000"/>
                    <w:u w:val="single"/>
                  </w:rPr>
                </w:pPr>
                <w:r>
                  <w:rPr>
                    <w:rFonts w:ascii="Calibri" w:hAnsi="Calibri"/>
                    <w:color w:val="000000"/>
                  </w:rPr>
                  <w:t>FrontEnd Platform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shd w:val="clear" w:color="auto" w:fill="C4DC88"/>
          </w:tcPr>
          <w:p w:rsidR="004660FA" w:rsidRPr="00AE018A" w:rsidRDefault="0089159A" w:rsidP="00752957">
            <w:pPr>
              <w:rPr>
                <w:rFonts w:ascii="Calibri" w:hAnsi="Calibri"/>
                <w:b/>
                <w:color w:val="000000"/>
              </w:rPr>
            </w:pPr>
            <w:r w:rsidRPr="0089159A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AEB11F8" wp14:editId="0FEA925D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2540</wp:posOffset>
                      </wp:positionV>
                      <wp:extent cx="777875" cy="339090"/>
                      <wp:effectExtent l="0" t="0" r="22225" b="2286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875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957" w:rsidRDefault="00752957">
                                  <w:r>
                                    <w:t>1720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B11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8.55pt;margin-top:.2pt;width:61.25pt;height:26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">
                      <v:textbox>
                        <w:txbxContent>
                          <w:p w:rsidR="00752957" w:rsidRDefault="00752957">
                            <w:r>
                              <w:t>1720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60FA">
              <w:rPr>
                <w:rFonts w:ascii="Calibri" w:hAnsi="Calibri"/>
                <w:b/>
                <w:color w:val="000000"/>
              </w:rPr>
              <w:t>Project ID / Change Number</w:t>
            </w:r>
          </w:p>
        </w:tc>
        <w:tc>
          <w:tcPr>
            <w:tcW w:w="661" w:type="pct"/>
            <w:tcBorders>
              <w:top w:val="nil"/>
              <w:bottom w:val="nil"/>
              <w:right w:val="single" w:sz="8" w:space="0" w:color="A2C742"/>
            </w:tcBorders>
            <w:shd w:val="clear" w:color="auto" w:fill="C4DC88"/>
          </w:tcPr>
          <w:p w:rsidR="004660FA" w:rsidRPr="003E0044" w:rsidRDefault="004660FA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9159A" w:rsidRPr="0039243D" w:rsidTr="00C56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pct"/>
            <w:tcBorders>
              <w:left w:val="single" w:sz="8" w:space="0" w:color="A2C742"/>
            </w:tcBorders>
            <w:shd w:val="clear" w:color="auto" w:fill="C4DC88"/>
          </w:tcPr>
          <w:p w:rsidR="004660FA" w:rsidRPr="0039243D" w:rsidRDefault="004660FA" w:rsidP="0075295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Change Requested by</w:t>
            </w:r>
          </w:p>
        </w:tc>
        <w:tc>
          <w:tcPr>
            <w:tcW w:w="1604" w:type="pct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C4DC88"/>
          </w:tcPr>
          <w:p w:rsidR="004660FA" w:rsidRPr="00EA4AFD" w:rsidRDefault="00914FE3" w:rsidP="00914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Jurgen.W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shd w:val="clear" w:color="auto" w:fill="C4DC88"/>
          </w:tcPr>
          <w:p w:rsidR="004660FA" w:rsidRPr="009E0F2C" w:rsidRDefault="004660FA" w:rsidP="00752957">
            <w:pPr>
              <w:ind w:right="-106"/>
              <w:rPr>
                <w:rFonts w:ascii="Calibri" w:hAnsi="Calibri"/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661" w:type="pct"/>
            <w:tcBorders>
              <w:bottom w:val="nil"/>
              <w:right w:val="single" w:sz="8" w:space="0" w:color="A2C742"/>
            </w:tcBorders>
            <w:shd w:val="clear" w:color="auto" w:fill="C4DC88"/>
          </w:tcPr>
          <w:p w:rsidR="004660FA" w:rsidRPr="0039243D" w:rsidRDefault="004660FA" w:rsidP="0075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9159A" w:rsidRPr="0039243D" w:rsidTr="00C56B8D">
        <w:trPr>
          <w:trHeight w:val="3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pct"/>
            <w:tcBorders>
              <w:lef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Date of Request</w:t>
            </w:r>
          </w:p>
        </w:tc>
        <w:sdt>
          <w:sdtPr>
            <w:rPr>
              <w:rFonts w:ascii="Calibri" w:hAnsi="Calibri"/>
              <w:color w:val="000000"/>
            </w:rPr>
            <w:id w:val="-254680172"/>
            <w:date w:fullDate="2017-03-14T00:00:00Z">
              <w:dateFormat w:val="dd MMMM yyyy"/>
              <w:lid w:val="en-ZA"/>
              <w:storeMappedDataAs w:val="dateTime"/>
              <w:calendar w:val="gregorian"/>
            </w:date>
          </w:sdtPr>
          <w:sdtEndPr/>
          <w:sdtContent>
            <w:tc>
              <w:tcPr>
                <w:tcW w:w="1604" w:type="pct"/>
                <w:tcBorders>
                  <w:top w:val="single" w:sz="8" w:space="0" w:color="000000" w:themeColor="text1"/>
                  <w:bottom w:val="nil"/>
                </w:tcBorders>
                <w:shd w:val="clear" w:color="auto" w:fill="C4DC88"/>
              </w:tcPr>
              <w:p w:rsidR="004660FA" w:rsidRPr="006A1B3F" w:rsidRDefault="00914FE3" w:rsidP="007529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/>
                    <w:color w:val="000000"/>
                  </w:rPr>
                </w:pPr>
                <w:r>
                  <w:rPr>
                    <w:rFonts w:ascii="Calibri" w:hAnsi="Calibri"/>
                    <w:color w:val="000000"/>
                    <w:lang w:val="en-ZA"/>
                  </w:rPr>
                  <w:t>14 March 2017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shd w:val="clear" w:color="auto" w:fill="C4DC88"/>
          </w:tcPr>
          <w:p w:rsidR="004660FA" w:rsidRPr="009E0F2C" w:rsidRDefault="004660FA" w:rsidP="00752957">
            <w:pPr>
              <w:ind w:right="-106"/>
              <w:rPr>
                <w:rFonts w:ascii="Calibri" w:hAnsi="Calibri"/>
                <w:b/>
                <w:color w:val="000000" w:themeColor="text1"/>
              </w:rPr>
            </w:pPr>
          </w:p>
        </w:tc>
        <w:tc>
          <w:tcPr>
            <w:tcW w:w="661" w:type="pct"/>
            <w:tcBorders>
              <w:top w:val="nil"/>
              <w:bottom w:val="nil"/>
              <w:right w:val="single" w:sz="8" w:space="0" w:color="A2C742"/>
            </w:tcBorders>
            <w:shd w:val="clear" w:color="auto" w:fill="C4DC88"/>
          </w:tcPr>
          <w:p w:rsidR="004660FA" w:rsidRPr="0039243D" w:rsidRDefault="004660FA" w:rsidP="00752957">
            <w:pPr>
              <w:ind w:right="-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89159A" w:rsidRPr="0039243D" w:rsidTr="00C56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pct"/>
            <w:tcBorders>
              <w:left w:val="single" w:sz="8" w:space="0" w:color="A2C742"/>
              <w:bottom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tabs>
                <w:tab w:val="center" w:pos="841"/>
              </w:tabs>
              <w:rPr>
                <w:rFonts w:ascii="Calibri" w:hAnsi="Calibri"/>
                <w:b/>
                <w:iCs/>
                <w:color w:val="000000"/>
              </w:rPr>
            </w:pPr>
          </w:p>
        </w:tc>
        <w:tc>
          <w:tcPr>
            <w:tcW w:w="1604" w:type="pct"/>
            <w:tcBorders>
              <w:top w:val="nil"/>
              <w:bottom w:val="single" w:sz="8" w:space="0" w:color="A2C742"/>
            </w:tcBorders>
            <w:shd w:val="clear" w:color="auto" w:fill="C4DC88"/>
          </w:tcPr>
          <w:p w:rsidR="004660FA" w:rsidRPr="006A1B3F" w:rsidRDefault="004660FA" w:rsidP="0075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5" w:type="pct"/>
            <w:tcBorders>
              <w:bottom w:val="single" w:sz="8" w:space="0" w:color="A2C742"/>
            </w:tcBorders>
            <w:shd w:val="clear" w:color="auto" w:fill="C4DC88"/>
          </w:tcPr>
          <w:p w:rsidR="004660FA" w:rsidRPr="009E0F2C" w:rsidRDefault="004660FA" w:rsidP="00752957">
            <w:pPr>
              <w:ind w:right="-106"/>
              <w:rPr>
                <w:rFonts w:ascii="Calibri" w:hAnsi="Calibri"/>
                <w:b/>
                <w:color w:val="000000" w:themeColor="text1"/>
              </w:rPr>
            </w:pPr>
          </w:p>
        </w:tc>
        <w:tc>
          <w:tcPr>
            <w:tcW w:w="661" w:type="pct"/>
            <w:tcBorders>
              <w:top w:val="nil"/>
              <w:bottom w:val="single" w:sz="8" w:space="0" w:color="A2C742"/>
              <w:right w:val="single" w:sz="8" w:space="0" w:color="A2C742"/>
            </w:tcBorders>
            <w:shd w:val="clear" w:color="auto" w:fill="C4DC88"/>
          </w:tcPr>
          <w:p w:rsidR="004660FA" w:rsidRPr="0039243D" w:rsidRDefault="004660FA" w:rsidP="0075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7A2371" w:rsidRDefault="007A2371" w:rsidP="004660FA"/>
    <w:p w:rsidR="00C56B8D" w:rsidRDefault="00C56B8D" w:rsidP="004660FA"/>
    <w:tbl>
      <w:tblPr>
        <w:tblStyle w:val="LightShading-Accent5"/>
        <w:tblW w:w="5477" w:type="pct"/>
        <w:tblInd w:w="-743" w:type="dxa"/>
        <w:tblBorders>
          <w:left w:val="single" w:sz="8" w:space="0" w:color="4472C4" w:themeColor="accent5"/>
          <w:right w:val="single" w:sz="8" w:space="0" w:color="4472C4" w:themeColor="accent5"/>
        </w:tblBorders>
        <w:shd w:val="clear" w:color="auto" w:fill="C4DC88"/>
        <w:tblLayout w:type="fixed"/>
        <w:tblLook w:val="0000" w:firstRow="0" w:lastRow="0" w:firstColumn="0" w:lastColumn="0" w:noHBand="0" w:noVBand="0"/>
      </w:tblPr>
      <w:tblGrid>
        <w:gridCol w:w="773"/>
        <w:gridCol w:w="3550"/>
        <w:gridCol w:w="662"/>
        <w:gridCol w:w="767"/>
        <w:gridCol w:w="664"/>
        <w:gridCol w:w="767"/>
        <w:gridCol w:w="1488"/>
      </w:tblGrid>
      <w:tr w:rsidR="00130C81" w:rsidRPr="0039243D" w:rsidTr="00F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8" w:space="0" w:color="A2C742"/>
              <w:left w:val="single" w:sz="8" w:space="0" w:color="A2C742"/>
              <w:right w:val="single" w:sz="8" w:space="0" w:color="A2C742"/>
            </w:tcBorders>
            <w:shd w:val="clear" w:color="auto" w:fill="C4DC88"/>
          </w:tcPr>
          <w:p w:rsidR="00130C81" w:rsidRPr="005F148F" w:rsidRDefault="00130C81" w:rsidP="00F65DC1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Change Request Detail (System Client)</w:t>
            </w:r>
            <w:r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 w:rsidRPr="009E0F2C">
              <w:rPr>
                <w:rFonts w:ascii="Calibri" w:hAnsi="Calibri"/>
                <w:bCs/>
                <w:i/>
                <w:color w:val="000000"/>
                <w:sz w:val="18"/>
                <w:szCs w:val="18"/>
              </w:rPr>
              <w:t>The Change Request form is the document of record for a change request.  It provides the business reasons and justification for the change and assesses the risk and impact of the change.</w:t>
            </w:r>
          </w:p>
        </w:tc>
      </w:tr>
      <w:tr w:rsidR="00F65DC1" w:rsidRPr="0039243D" w:rsidTr="00F124A1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3" w:type="pct"/>
            <w:gridSpan w:val="2"/>
            <w:tcBorders>
              <w:left w:val="single" w:sz="8" w:space="0" w:color="A2C742"/>
            </w:tcBorders>
            <w:shd w:val="clear" w:color="auto" w:fill="C4DC88"/>
          </w:tcPr>
          <w:p w:rsidR="00F65DC1" w:rsidRPr="000512FB" w:rsidRDefault="00F65DC1" w:rsidP="00752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>Type of Change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  <w:r w:rsidRPr="006E6012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</w:t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Click </w:t>
            </w:r>
            <w:r w:rsidRPr="006E6012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Check box</w:t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 to select</w:t>
            </w:r>
            <w:r w:rsidRPr="006E6012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824" w:type="pct"/>
            <w:gridSpan w:val="2"/>
            <w:shd w:val="clear" w:color="auto" w:fill="C4DC88"/>
          </w:tcPr>
          <w:p w:rsidR="00F65DC1" w:rsidRDefault="00F65DC1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pct"/>
            <w:gridSpan w:val="2"/>
            <w:shd w:val="clear" w:color="auto" w:fill="C4DC88"/>
          </w:tcPr>
          <w:p w:rsidR="00F65DC1" w:rsidRDefault="00F65DC1" w:rsidP="00752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858" w:type="pct"/>
            <w:tcBorders>
              <w:bottom w:val="nil"/>
              <w:right w:val="single" w:sz="8" w:space="0" w:color="A2C742"/>
            </w:tcBorders>
            <w:shd w:val="clear" w:color="auto" w:fill="C4DC88"/>
          </w:tcPr>
          <w:p w:rsidR="00F65DC1" w:rsidRDefault="00F65DC1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  <w:p w:rsidR="00F65DC1" w:rsidRPr="000512FB" w:rsidRDefault="00F65DC1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</w:tr>
      <w:tr w:rsidR="00BA052B" w:rsidRPr="0039243D" w:rsidTr="0089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sdt>
          <w:sdtPr>
            <w:rPr>
              <w:sz w:val="28"/>
              <w:szCs w:val="28"/>
            </w:rPr>
            <w:id w:val="-16243751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446" w:type="pct"/>
                <w:tcBorders>
                  <w:left w:val="single" w:sz="8" w:space="0" w:color="A2C742"/>
                </w:tcBorders>
                <w:shd w:val="clear" w:color="auto" w:fill="C4DC88"/>
              </w:tcPr>
              <w:p w:rsidR="00F65DC1" w:rsidRPr="005F148F" w:rsidRDefault="00914FE3" w:rsidP="00F65DC1">
                <w:pPr>
                  <w:rPr>
                    <w:rFonts w:ascii="Calibri" w:hAnsi="Calibri"/>
                    <w:iCs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2047" w:type="pct"/>
            <w:tcBorders>
              <w:top w:val="nil"/>
              <w:bottom w:val="nil"/>
            </w:tcBorders>
            <w:shd w:val="clear" w:color="auto" w:fill="C4DC88"/>
          </w:tcPr>
          <w:p w:rsidR="00F65DC1" w:rsidRPr="005F148F" w:rsidRDefault="00F65DC1" w:rsidP="00F65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New Request / Functionality</w:t>
            </w:r>
          </w:p>
        </w:tc>
        <w:sdt>
          <w:sdtPr>
            <w:rPr>
              <w:sz w:val="28"/>
              <w:szCs w:val="28"/>
            </w:rPr>
            <w:id w:val="-12898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382" w:type="pct"/>
                <w:shd w:val="clear" w:color="auto" w:fill="C4DC88"/>
              </w:tcPr>
              <w:p w:rsidR="00F65DC1" w:rsidRPr="005F148F" w:rsidRDefault="00F4481A" w:rsidP="00F65DC1">
                <w:pPr>
                  <w:rPr>
                    <w:rFonts w:ascii="Calibri" w:hAnsi="Calibri"/>
                    <w:iCs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825" w:type="pct"/>
            <w:gridSpan w:val="2"/>
            <w:shd w:val="clear" w:color="auto" w:fill="C4DC88"/>
          </w:tcPr>
          <w:p w:rsidR="00F65DC1" w:rsidRPr="005F148F" w:rsidRDefault="00F65DC1" w:rsidP="00F65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Error Correction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  <w:gridSpan w:val="2"/>
            <w:vMerge w:val="restart"/>
            <w:tcBorders>
              <w:right w:val="single" w:sz="8" w:space="0" w:color="A2C742"/>
            </w:tcBorders>
            <w:shd w:val="clear" w:color="auto" w:fill="C4DC88"/>
          </w:tcPr>
          <w:p w:rsidR="00F65DC1" w:rsidRPr="000512FB" w:rsidRDefault="00F65DC1" w:rsidP="00F65DC1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</w:tr>
      <w:tr w:rsidR="009D190E" w:rsidRPr="0039243D" w:rsidTr="0089159A">
        <w:trPr>
          <w:trHeight w:val="286"/>
        </w:trPr>
        <w:sdt>
          <w:sdtPr>
            <w:rPr>
              <w:sz w:val="28"/>
              <w:szCs w:val="28"/>
            </w:rPr>
            <w:id w:val="1178387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446" w:type="pct"/>
                <w:tcBorders>
                  <w:left w:val="single" w:sz="8" w:space="0" w:color="A2C742"/>
                </w:tcBorders>
                <w:shd w:val="clear" w:color="auto" w:fill="C4DC88"/>
              </w:tcPr>
              <w:p w:rsidR="009D190E" w:rsidRPr="005F148F" w:rsidRDefault="00914FE3" w:rsidP="009D190E">
                <w:pPr>
                  <w:rPr>
                    <w:rFonts w:ascii="Calibri" w:hAnsi="Calibri"/>
                    <w:iCs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2047" w:type="pct"/>
            <w:tcBorders>
              <w:top w:val="nil"/>
              <w:bottom w:val="nil"/>
            </w:tcBorders>
            <w:shd w:val="clear" w:color="auto" w:fill="C4DC88"/>
          </w:tcPr>
          <w:p w:rsidR="009D190E" w:rsidRPr="0056215E" w:rsidRDefault="009D190E" w:rsidP="009D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Modification &amp; Enhancement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" w:type="pct"/>
            <w:shd w:val="clear" w:color="auto" w:fill="C4DC88"/>
          </w:tcPr>
          <w:p w:rsidR="009D190E" w:rsidRPr="005F148F" w:rsidRDefault="009D190E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25" w:type="pct"/>
            <w:gridSpan w:val="2"/>
            <w:shd w:val="clear" w:color="auto" w:fill="C4DC88"/>
          </w:tcPr>
          <w:p w:rsidR="009D190E" w:rsidRDefault="009D190E" w:rsidP="009D1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  <w:gridSpan w:val="2"/>
            <w:vMerge/>
            <w:tcBorders>
              <w:right w:val="single" w:sz="8" w:space="0" w:color="A2C742"/>
            </w:tcBorders>
            <w:shd w:val="clear" w:color="auto" w:fill="C4DC88"/>
          </w:tcPr>
          <w:p w:rsidR="009D190E" w:rsidRPr="005F148F" w:rsidRDefault="009D190E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9D190E" w:rsidRPr="0039243D" w:rsidTr="0089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sdt>
          <w:sdtPr>
            <w:rPr>
              <w:sz w:val="28"/>
              <w:szCs w:val="28"/>
            </w:rPr>
            <w:id w:val="-47391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446" w:type="pct"/>
                <w:tcBorders>
                  <w:left w:val="single" w:sz="8" w:space="0" w:color="A2C742"/>
                </w:tcBorders>
                <w:shd w:val="clear" w:color="auto" w:fill="C4DC88"/>
              </w:tcPr>
              <w:p w:rsidR="009D190E" w:rsidRDefault="009D190E" w:rsidP="009D190E">
                <w:pPr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2047" w:type="pct"/>
            <w:tcBorders>
              <w:top w:val="nil"/>
              <w:bottom w:val="nil"/>
            </w:tcBorders>
            <w:shd w:val="clear" w:color="auto" w:fill="C4DC88"/>
          </w:tcPr>
          <w:p w:rsidR="009D190E" w:rsidRDefault="009D190E" w:rsidP="009D1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42C275F" wp14:editId="60E4ADF6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56515</wp:posOffset>
                      </wp:positionV>
                      <wp:extent cx="2971800" cy="523875"/>
                      <wp:effectExtent l="0" t="0" r="19050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957" w:rsidRDefault="0075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C275F" id="Text Box 17" o:spid="_x0000_s1027" type="#_x0000_t202" style="position:absolute;margin-left:36.75pt;margin-top:4.45pt;width:234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" fillcolor="white [3201]" strokeweight=".5pt">
                      <v:textbox>
                        <w:txbxContent>
                          <w:p w:rsidR="00752957" w:rsidRDefault="0075295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Other: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2" w:type="pct"/>
            <w:shd w:val="clear" w:color="auto" w:fill="C4DC88"/>
          </w:tcPr>
          <w:p w:rsidR="009D190E" w:rsidRDefault="009D190E" w:rsidP="009D190E">
            <w:pPr>
              <w:rPr>
                <w:sz w:val="28"/>
                <w:szCs w:val="28"/>
              </w:rPr>
            </w:pPr>
          </w:p>
        </w:tc>
        <w:tc>
          <w:tcPr>
            <w:tcW w:w="825" w:type="pct"/>
            <w:gridSpan w:val="2"/>
            <w:shd w:val="clear" w:color="auto" w:fill="C4DC88"/>
          </w:tcPr>
          <w:p w:rsidR="009D190E" w:rsidRDefault="009D190E" w:rsidP="009D1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  <w:gridSpan w:val="2"/>
            <w:tcBorders>
              <w:right w:val="single" w:sz="8" w:space="0" w:color="A2C742"/>
            </w:tcBorders>
            <w:shd w:val="clear" w:color="auto" w:fill="C4DC88"/>
          </w:tcPr>
          <w:p w:rsidR="009D190E" w:rsidRPr="005F148F" w:rsidRDefault="009D190E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9D190E" w:rsidRPr="0039243D" w:rsidTr="00F124A1">
        <w:trPr>
          <w:trHeight w:val="14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single" w:sz="8" w:space="0" w:color="A2C742"/>
              <w:right w:val="single" w:sz="8" w:space="0" w:color="A2C742"/>
            </w:tcBorders>
            <w:shd w:val="clear" w:color="auto" w:fill="C4DC88"/>
          </w:tcPr>
          <w:p w:rsidR="00884FCB" w:rsidRDefault="00884FCB" w:rsidP="009D190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  <w:p w:rsidR="009D190E" w:rsidRDefault="009D190E" w:rsidP="009D190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Priority</w:t>
            </w:r>
          </w:p>
          <w:p w:rsidR="009D190E" w:rsidRPr="00FE2C7F" w:rsidRDefault="00D058F9" w:rsidP="009D190E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2122601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C4964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1</w:t>
            </w:r>
            <w:r w:rsidR="009D190E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Critical</w:t>
            </w:r>
            <w:r w:rsidR="009D190E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9D190E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 can’t move forward until this change is resolved</w:t>
            </w:r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:rsidR="009D190E" w:rsidRPr="00FE2C7F" w:rsidRDefault="00D058F9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76337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FE3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2</w:t>
            </w:r>
            <w:r w:rsidR="009D190E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High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“I’m fine for right now, but unless this change is resolved by the due date, I won’t be able to move forward</w:t>
            </w:r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:rsidR="009D190E" w:rsidRPr="00FE2C7F" w:rsidRDefault="00D058F9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1252739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FE3"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3</w:t>
            </w:r>
            <w:r w:rsidR="009D190E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Normal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“I’m fine for the right now, but this may impact my ability to move forward in the near future</w:t>
            </w:r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:rsidR="009D190E" w:rsidRPr="005F148F" w:rsidRDefault="00D058F9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1699653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90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9D190E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Low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“This change is not impacting my ability to move forward</w:t>
            </w:r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9D190E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</w:tc>
      </w:tr>
      <w:tr w:rsidR="009D190E" w:rsidRPr="0039243D" w:rsidTr="00F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single" w:sz="8" w:space="0" w:color="A2C742"/>
              <w:right w:val="single" w:sz="8" w:space="0" w:color="A2C742"/>
            </w:tcBorders>
            <w:shd w:val="clear" w:color="auto" w:fill="C4DC88"/>
          </w:tcPr>
          <w:p w:rsidR="009D190E" w:rsidRDefault="009D190E" w:rsidP="009D190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713203">
              <w:rPr>
                <w:rFonts w:ascii="Calibri" w:hAnsi="Calibri"/>
                <w:b/>
                <w:iCs/>
                <w:color w:val="000000"/>
                <w:sz w:val="20"/>
                <w:u w:val="single"/>
              </w:rPr>
              <w:lastRenderedPageBreak/>
              <w:t>Benefits / Reason of Proposed Change</w:t>
            </w:r>
            <w:r>
              <w:rPr>
                <w:rFonts w:ascii="Calibri" w:hAnsi="Calibri"/>
                <w:b/>
                <w:iCs/>
                <w:color w:val="000000"/>
                <w:sz w:val="20"/>
                <w:u w:val="single"/>
              </w:rPr>
              <w:t xml:space="preserve">s 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>:</w:t>
            </w:r>
          </w:p>
          <w:p w:rsidR="009D190E" w:rsidRPr="009E0F2C" w:rsidRDefault="009D190E" w:rsidP="009D190E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 w:rsidRPr="009E0F2C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The additional benefits the proposed change would have.</w:t>
            </w:r>
          </w:p>
        </w:tc>
      </w:tr>
      <w:tr w:rsidR="009D190E" w:rsidRPr="0039243D" w:rsidTr="00914FE3">
        <w:trPr>
          <w:trHeight w:val="30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left w:val="single" w:sz="8" w:space="0" w:color="A2C742"/>
              <w:bottom w:val="single" w:sz="8" w:space="0" w:color="A2C742"/>
              <w:right w:val="single" w:sz="8" w:space="0" w:color="A2C742"/>
            </w:tcBorders>
            <w:shd w:val="clear" w:color="auto" w:fill="C4DC88"/>
          </w:tcPr>
          <w:p w:rsidR="009D190E" w:rsidRDefault="009D190E" w:rsidP="009D190E">
            <w:pPr>
              <w:rPr>
                <w:rFonts w:ascii="Calibri" w:hAnsi="Calibri"/>
                <w:b/>
                <w:iCs/>
                <w:color w:val="000000"/>
                <w:sz w:val="20"/>
                <w:u w:val="single"/>
              </w:rPr>
            </w:pPr>
            <w:r w:rsidRPr="00F124A1">
              <w:rPr>
                <w:rFonts w:ascii="Calibri" w:hAnsi="Calibri"/>
                <w:b/>
                <w:iCs/>
                <w:noProof/>
                <w:color w:val="000000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4D743985" wp14:editId="7ECF8A90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60325</wp:posOffset>
                      </wp:positionV>
                      <wp:extent cx="4605655" cy="680085"/>
                      <wp:effectExtent l="0" t="0" r="23495" b="2476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05655" cy="680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957" w:rsidRPr="00C56B8D" w:rsidRDefault="00752957" w:rsidP="00DC496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There is no provision to enable a user to capture new merchant stores or perform updates and deletes to existing information on the Halo platform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43985" id="_x0000_s1028" type="#_x0000_t202" style="position:absolute;margin-left:12.5pt;margin-top:4.75pt;width:362.65pt;height:53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">
                      <v:textbox>
                        <w:txbxContent>
                          <w:p w:rsidR="00752957" w:rsidRPr="00C56B8D" w:rsidRDefault="00752957" w:rsidP="00DC49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There is no provision to enable a user to capture new merchant stores or perform updates and deletes to existing information on the Halo platform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190E" w:rsidRDefault="009D190E" w:rsidP="009D190E">
            <w:pPr>
              <w:rPr>
                <w:rFonts w:ascii="Calibri" w:hAnsi="Calibri"/>
                <w:b/>
                <w:iCs/>
                <w:color w:val="000000"/>
                <w:sz w:val="20"/>
                <w:u w:val="single"/>
              </w:rPr>
            </w:pPr>
          </w:p>
          <w:p w:rsidR="009D190E" w:rsidRDefault="009D190E" w:rsidP="009D190E">
            <w:pPr>
              <w:rPr>
                <w:rFonts w:ascii="Calibri" w:hAnsi="Calibri"/>
                <w:b/>
                <w:iCs/>
                <w:color w:val="000000"/>
                <w:sz w:val="20"/>
                <w:u w:val="single"/>
              </w:rPr>
            </w:pPr>
          </w:p>
          <w:p w:rsidR="0023126F" w:rsidRDefault="0023126F" w:rsidP="009D190E">
            <w:pPr>
              <w:rPr>
                <w:rFonts w:ascii="Calibri" w:hAnsi="Calibri"/>
                <w:b/>
                <w:iCs/>
                <w:color w:val="000000"/>
                <w:sz w:val="20"/>
                <w:u w:val="single"/>
              </w:rPr>
            </w:pPr>
          </w:p>
          <w:p w:rsidR="009D190E" w:rsidRPr="00F124A1" w:rsidRDefault="009D190E" w:rsidP="009D190E">
            <w:pPr>
              <w:rPr>
                <w:rFonts w:ascii="Calibri" w:hAnsi="Calibri"/>
                <w:b/>
                <w:iCs/>
                <w:color w:val="000000"/>
                <w:sz w:val="18"/>
                <w:szCs w:val="18"/>
                <w:u w:val="single"/>
              </w:rPr>
            </w:pPr>
            <w:r w:rsidRPr="00F124A1">
              <w:rPr>
                <w:rFonts w:ascii="Calibri" w:hAnsi="Calibri"/>
                <w:b/>
                <w:iCs/>
                <w:color w:val="000000"/>
                <w:sz w:val="18"/>
                <w:szCs w:val="18"/>
                <w:u w:val="single"/>
              </w:rPr>
              <w:t>Alternatives</w:t>
            </w:r>
            <w:r>
              <w:rPr>
                <w:rFonts w:ascii="Calibri" w:hAnsi="Calibri"/>
                <w:b/>
                <w:iCs/>
                <w:color w:val="000000"/>
                <w:sz w:val="18"/>
                <w:szCs w:val="18"/>
                <w:u w:val="single"/>
              </w:rPr>
              <w:t xml:space="preserve"> :</w:t>
            </w:r>
          </w:p>
          <w:p w:rsidR="009D190E" w:rsidRPr="009E0F2C" w:rsidRDefault="009D190E" w:rsidP="009D190E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 w:rsidRPr="00F124A1">
              <w:rPr>
                <w:rFonts w:ascii="Calibri" w:hAnsi="Calibri"/>
                <w:b/>
                <w:iCs/>
                <w:noProof/>
                <w:color w:val="000000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7B03C20D" wp14:editId="5A3863C8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133985</wp:posOffset>
                      </wp:positionV>
                      <wp:extent cx="4631055" cy="424180"/>
                      <wp:effectExtent l="0" t="0" r="17145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1055" cy="424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957" w:rsidRPr="00F124A1" w:rsidRDefault="00752957" w:rsidP="00F124A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Manual data entry on to the Halo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C20D" id="_x0000_s1029" type="#_x0000_t202" style="position:absolute;margin-left:10.75pt;margin-top:10.55pt;width:364.65pt;height:3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">
                      <v:textbox>
                        <w:txbxContent>
                          <w:p w:rsidR="00752957" w:rsidRPr="00F124A1" w:rsidRDefault="00752957" w:rsidP="00F124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Manual data entry on to the Halo Database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D190E" w:rsidRPr="0039243D" w:rsidTr="00F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8" w:space="0" w:color="A2C742"/>
              <w:left w:val="single" w:sz="8" w:space="0" w:color="A2C742"/>
              <w:bottom w:val="single" w:sz="8" w:space="0" w:color="A2C742"/>
              <w:right w:val="single" w:sz="8" w:space="0" w:color="A2C742"/>
            </w:tcBorders>
            <w:shd w:val="clear" w:color="auto" w:fill="C4DC88"/>
          </w:tcPr>
          <w:p w:rsidR="009D190E" w:rsidRPr="000512FB" w:rsidRDefault="009D190E" w:rsidP="009D190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Impact Severity</w:t>
            </w:r>
          </w:p>
          <w:p w:rsidR="009D190E" w:rsidRPr="00830982" w:rsidRDefault="00D058F9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316575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FE3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1 - Critical Impact</w:t>
            </w:r>
            <w:r w:rsidR="009D190E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>: Threatens the success of the program</w:t>
            </w:r>
          </w:p>
          <w:p w:rsidR="009D190E" w:rsidRPr="00830982" w:rsidRDefault="00D058F9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183251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20A2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2 - High Impact</w:t>
            </w:r>
            <w:r w:rsidR="009D190E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Significant disruption to program schedule, cost, or quality </w:t>
            </w:r>
          </w:p>
          <w:p w:rsidR="009D190E" w:rsidRPr="00830982" w:rsidRDefault="00D058F9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1398630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4FE3"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3 - Normal Impact</w:t>
            </w:r>
            <w:r w:rsidR="009D190E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Progress disrupted with manageable </w:t>
            </w:r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>risks, schedule &amp;</w:t>
            </w:r>
            <w:r w:rsidR="009D190E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cost</w:t>
            </w:r>
          </w:p>
          <w:p w:rsidR="009D190E" w:rsidRPr="005F148F" w:rsidRDefault="00D058F9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30220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90E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  <w:r w:rsidR="009D190E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9D190E" w:rsidRPr="00830982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9D190E" w:rsidRPr="00830982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- Low Impact</w:t>
            </w:r>
            <w:r w:rsidR="009D190E" w:rsidRPr="00830982">
              <w:rPr>
                <w:rFonts w:ascii="Calibri" w:hAnsi="Calibri"/>
                <w:iCs/>
                <w:color w:val="000000"/>
                <w:sz w:val="18"/>
                <w:szCs w:val="18"/>
              </w:rPr>
              <w:t>: Exposure is slight</w:t>
            </w:r>
          </w:p>
        </w:tc>
      </w:tr>
      <w:tr w:rsidR="009D190E" w:rsidRPr="0039243D" w:rsidTr="00F124A1">
        <w:trPr>
          <w:trHeight w:val="17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8" w:space="0" w:color="A2C742"/>
              <w:left w:val="single" w:sz="8" w:space="0" w:color="A2C742"/>
              <w:right w:val="single" w:sz="8" w:space="0" w:color="A2C742"/>
            </w:tcBorders>
            <w:shd w:val="clear" w:color="auto" w:fill="C4DC88"/>
          </w:tcPr>
          <w:p w:rsidR="009D190E" w:rsidRPr="00C77954" w:rsidRDefault="009D190E" w:rsidP="009D190E">
            <w:pPr>
              <w:rPr>
                <w:rFonts w:ascii="Calibri" w:hAnsi="Calibri"/>
                <w:b/>
                <w:iCs/>
                <w:color w:val="000000"/>
                <w:u w:val="single"/>
              </w:rPr>
            </w:pPr>
            <w:r w:rsidRPr="00C77954">
              <w:rPr>
                <w:rFonts w:ascii="Calibri" w:hAnsi="Calibri"/>
                <w:b/>
                <w:iCs/>
                <w:color w:val="000000"/>
                <w:u w:val="single"/>
              </w:rPr>
              <w:t>Change / Work Request Deliverables</w:t>
            </w:r>
          </w:p>
          <w:p w:rsidR="009D190E" w:rsidRDefault="00194502" w:rsidP="009D190E">
            <w:pPr>
              <w:rPr>
                <w:rFonts w:ascii="Calibri" w:hAnsi="Calibri"/>
                <w:i/>
                <w:iCs/>
                <w:color w:val="000000"/>
                <w:sz w:val="20"/>
              </w:rPr>
            </w:pPr>
            <w:r w:rsidRPr="00F124A1">
              <w:rPr>
                <w:rFonts w:ascii="Calibri" w:hAnsi="Calibri"/>
                <w:b/>
                <w:iCs/>
                <w:noProof/>
                <w:color w:val="000000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CEA96DC" wp14:editId="2EAA4BF1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137160</wp:posOffset>
                      </wp:positionV>
                      <wp:extent cx="4690110" cy="3745230"/>
                      <wp:effectExtent l="0" t="0" r="15240" b="2667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0110" cy="3745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957" w:rsidRPr="00B06F80" w:rsidRDefault="00752957" w:rsidP="00600A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Below are the components</w:t>
                                  </w:r>
                                  <w:r w:rsidR="00B06F80">
                                    <w:rPr>
                                      <w:sz w:val="18"/>
                                      <w:szCs w:val="18"/>
                                    </w:rPr>
                                    <w:t xml:space="preserve"> and functionality requirements to be incorporated in the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Merchant Store CRUD frontend.</w:t>
                                  </w:r>
                                </w:p>
                                <w:p w:rsidR="00752957" w:rsidRDefault="00752957" w:rsidP="00914FE3">
                                  <w:pPr>
                                    <w:pStyle w:val="ListParagraph"/>
                                    <w:numPr>
                                      <w:ilvl w:val="0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Allow for </w:t>
                                  </w:r>
                                  <w:r w:rsidR="00B06F80">
                                    <w:rPr>
                                      <w:sz w:val="18"/>
                                      <w:szCs w:val="18"/>
                                    </w:rPr>
                                    <w:t xml:space="preserve">user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Create</w:t>
                                  </w:r>
                                  <w:r w:rsidR="00B06F80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 Read</w:t>
                                  </w:r>
                                  <w:r w:rsidR="00B06F80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Update</w:t>
                                  </w:r>
                                  <w:r w:rsidR="00B06F80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&amp; Delete</w:t>
                                  </w:r>
                                  <w:r w:rsidRPr="00914FE3">
                                    <w:rPr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752957" w:rsidRDefault="00752957" w:rsidP="00914FE3">
                                  <w:pPr>
                                    <w:pStyle w:val="ListParagraph"/>
                                    <w:numPr>
                                      <w:ilvl w:val="0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Import functionality from a CSV file</w:t>
                                  </w:r>
                                  <w:r w:rsidR="00B06F80">
                                    <w:rPr>
                                      <w:sz w:val="18"/>
                                      <w:szCs w:val="18"/>
                                    </w:rPr>
                                    <w:t xml:space="preserve"> – catering for initial store data capture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752957" w:rsidRDefault="00752957" w:rsidP="00752957">
                                  <w:pPr>
                                    <w:pStyle w:val="ListParagraph"/>
                                    <w:numPr>
                                      <w:ilvl w:val="0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Audit log for all Create, Update &amp; Delete functions</w:t>
                                  </w:r>
                                  <w:r w:rsidR="00B06F80">
                                    <w:rPr>
                                      <w:sz w:val="18"/>
                                      <w:szCs w:val="18"/>
                                    </w:rPr>
                                    <w:t xml:space="preserve"> by users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  <w:p w:rsidR="00B06F80" w:rsidRPr="00752957" w:rsidRDefault="00B06F80" w:rsidP="00752957">
                                  <w:pPr>
                                    <w:pStyle w:val="ListParagraph"/>
                                    <w:numPr>
                                      <w:ilvl w:val="0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Enable dropdown lists for data fields where possible for common data elements.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0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Critical Store input elements based on current DB structures  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1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StoreID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: 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Distributionpartner_distributionpartnerid</w:t>
                                  </w:r>
                                  <w:proofErr w:type="spellEnd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1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Address_addressID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Storetype_storetypecode</w:t>
                                  </w:r>
                                  <w:proofErr w:type="spellEnd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Sourceidentifier</w:t>
                                  </w:r>
                                  <w:proofErr w:type="spellEnd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 w:rsid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optional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Phonenumber</w:t>
                                  </w:r>
                                  <w:proofErr w:type="spellEnd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 w:rsid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optional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Createddate</w:t>
                                  </w:r>
                                  <w:proofErr w:type="spellEnd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 w:rsid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stamp - default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Updatedate</w:t>
                                  </w:r>
                                  <w:proofErr w:type="spellEnd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 w:rsid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stamp - default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Active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1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AddressID</w:t>
                                  </w:r>
                                  <w:proofErr w:type="spellEnd"/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Address1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Region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</w:p>
                                <w:p w:rsid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Postalcode</w:t>
                                  </w:r>
                                  <w:proofErr w:type="spellEnd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752957" w:rsidRPr="00752957" w:rsidRDefault="00752957" w:rsidP="00194502">
                                  <w:pPr>
                                    <w:pStyle w:val="ListParagraph"/>
                                    <w:numPr>
                                      <w:ilvl w:val="2"/>
                                      <w:numId w:val="47"/>
                                    </w:num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Country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</w:t>
                                  </w:r>
                                  <w:bookmarkStart w:id="0" w:name="_GoBack"/>
                                  <w:bookmarkEnd w:id="0"/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200E63" w:rsidRPr="00200E63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[required]</w:t>
                                  </w:r>
                                  <w:r w:rsidR="00200E6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752957" w:rsidRPr="00194502" w:rsidRDefault="00752957" w:rsidP="0019450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A96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8.45pt;margin-top:10.8pt;width:369.3pt;height:294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">
                      <v:textbox>
                        <w:txbxContent>
                          <w:p w:rsidR="00752957" w:rsidRPr="00B06F80" w:rsidRDefault="00752957" w:rsidP="00600A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Below are the components</w:t>
                            </w:r>
                            <w:r w:rsidR="00B06F80">
                              <w:rPr>
                                <w:sz w:val="18"/>
                                <w:szCs w:val="18"/>
                              </w:rPr>
                              <w:t xml:space="preserve"> and functionality requirements to be incorporated in the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Merchant Store CRUD frontend.</w:t>
                            </w:r>
                          </w:p>
                          <w:p w:rsidR="00752957" w:rsidRDefault="00752957" w:rsidP="00914FE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Allow for </w:t>
                            </w:r>
                            <w:r w:rsidR="00B06F80">
                              <w:rPr>
                                <w:sz w:val="18"/>
                                <w:szCs w:val="18"/>
                              </w:rPr>
                              <w:t xml:space="preserve">user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Create</w:t>
                            </w:r>
                            <w:r w:rsidR="00B06F80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Read</w:t>
                            </w:r>
                            <w:r w:rsidR="00B06F80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  <w:r w:rsidR="00B06F80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&amp; Delete</w:t>
                            </w:r>
                            <w:r w:rsidRPr="00914FE3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52957" w:rsidRDefault="00752957" w:rsidP="00914FE3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Import functionality from a CSV file</w:t>
                            </w:r>
                            <w:r w:rsidR="00B06F80">
                              <w:rPr>
                                <w:sz w:val="18"/>
                                <w:szCs w:val="18"/>
                              </w:rPr>
                              <w:t xml:space="preserve"> – catering for initial store data capture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52957" w:rsidRDefault="00752957" w:rsidP="00752957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Audit log for all Create, Update &amp; Delete functions</w:t>
                            </w:r>
                            <w:r w:rsidR="00B06F80">
                              <w:rPr>
                                <w:sz w:val="18"/>
                                <w:szCs w:val="18"/>
                              </w:rPr>
                              <w:t xml:space="preserve"> by users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06F80" w:rsidRPr="00752957" w:rsidRDefault="00B06F80" w:rsidP="00752957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Enable dropdown lists for data fields where possible for common data elements.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Critical Store input elements based on current DB structures  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1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StoreID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Distributionpartner_distributionpartnerid</w:t>
                            </w:r>
                            <w:proofErr w:type="spellEnd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1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Address_addressID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Storetype_storetypecode</w:t>
                            </w:r>
                            <w:proofErr w:type="spellEnd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Sourceidentifier</w:t>
                            </w:r>
                            <w:proofErr w:type="spellEnd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 w:rsid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optional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  <w:proofErr w:type="spellEnd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 w:rsid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optional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Createddate</w:t>
                            </w:r>
                            <w:proofErr w:type="spellEnd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 w:rsid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stamp - default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Updatedate</w:t>
                            </w:r>
                            <w:proofErr w:type="spellEnd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</w:t>
                            </w:r>
                            <w:r w:rsid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stamp - default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Active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1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AddressID</w:t>
                            </w:r>
                            <w:proofErr w:type="spellEnd"/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Address1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Region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City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</w:p>
                          <w:p w:rsid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Postalcode</w:t>
                            </w:r>
                            <w:proofErr w:type="spellEnd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52957" w:rsidRPr="00752957" w:rsidRDefault="00752957" w:rsidP="00194502">
                            <w:pPr>
                              <w:pStyle w:val="ListParagraph"/>
                              <w:numPr>
                                <w:ilvl w:val="2"/>
                                <w:numId w:val="47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Country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bookmarkStart w:id="1" w:name="_GoBack"/>
                            <w:bookmarkEnd w:id="1"/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200E63" w:rsidRPr="00200E63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[required]</w:t>
                            </w:r>
                            <w:r w:rsidR="00200E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52957" w:rsidRPr="00194502" w:rsidRDefault="00752957" w:rsidP="0019450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190E" w:rsidRDefault="009D190E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23126F" w:rsidRDefault="0023126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23126F" w:rsidRDefault="0023126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23126F" w:rsidRDefault="0023126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23126F" w:rsidRDefault="0023126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23126F" w:rsidRDefault="0023126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9D190E" w:rsidRPr="0039243D" w:rsidTr="00752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A2C742"/>
            </w:tcBorders>
            <w:shd w:val="clear" w:color="auto" w:fill="C4DC88"/>
          </w:tcPr>
          <w:p w:rsidR="00A30D3F" w:rsidRPr="00713203" w:rsidRDefault="004A60DF" w:rsidP="009D190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F124A1">
              <w:rPr>
                <w:rFonts w:ascii="Calibri" w:hAnsi="Calibri"/>
                <w:b/>
                <w:iCs/>
                <w:noProof/>
                <w:color w:val="000000"/>
                <w:sz w:val="20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4D1904C8" wp14:editId="53D956E7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330200</wp:posOffset>
                      </wp:positionV>
                      <wp:extent cx="4690110" cy="352425"/>
                      <wp:effectExtent l="0" t="0" r="1524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011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957" w:rsidRPr="00C56B8D" w:rsidRDefault="00752957" w:rsidP="00F124A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Development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904C8" id="_x0000_s1031" type="#_x0000_t202" style="position:absolute;margin-left:7.8pt;margin-top:26pt;width:369.3pt;height:27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">
                      <v:textbox>
                        <w:txbxContent>
                          <w:p w:rsidR="00752957" w:rsidRPr="00C56B8D" w:rsidRDefault="00752957" w:rsidP="00F124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Development Team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D190E">
              <w:rPr>
                <w:rFonts w:ascii="Calibri" w:hAnsi="Calibri"/>
                <w:b/>
                <w:iCs/>
                <w:color w:val="000000"/>
                <w:sz w:val="20"/>
              </w:rPr>
              <w:t xml:space="preserve">Resources Required for </w:t>
            </w:r>
            <w:r w:rsidR="009D190E" w:rsidRPr="000512FB">
              <w:rPr>
                <w:rFonts w:ascii="Calibri" w:hAnsi="Calibri"/>
                <w:b/>
                <w:iCs/>
                <w:color w:val="000000"/>
                <w:sz w:val="20"/>
              </w:rPr>
              <w:t>Change</w:t>
            </w:r>
            <w:r w:rsidR="009D190E">
              <w:rPr>
                <w:rFonts w:ascii="Calibri" w:hAnsi="Calibri"/>
                <w:b/>
                <w:iCs/>
                <w:color w:val="000000"/>
                <w:sz w:val="20"/>
              </w:rPr>
              <w:t xml:space="preserve"> :</w:t>
            </w:r>
          </w:p>
          <w:p w:rsidR="009D190E" w:rsidRDefault="009D190E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A30D3F" w:rsidRPr="005F148F" w:rsidRDefault="00A30D3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9D190E" w:rsidRPr="0039243D" w:rsidTr="00F124A1">
        <w:trPr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8" w:space="0" w:color="000000" w:themeColor="text1"/>
              <w:left w:val="single" w:sz="8" w:space="0" w:color="A2C742"/>
              <w:bottom w:val="single" w:sz="8" w:space="0" w:color="A2C742"/>
              <w:right w:val="single" w:sz="8" w:space="0" w:color="A2C742"/>
            </w:tcBorders>
            <w:shd w:val="clear" w:color="auto" w:fill="C4DC88"/>
          </w:tcPr>
          <w:p w:rsidR="00A30D3F" w:rsidRPr="00A30D3F" w:rsidRDefault="009D190E" w:rsidP="009D190E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Imp</w:t>
            </w:r>
            <w:r w:rsidR="00A30D3F">
              <w:rPr>
                <w:rFonts w:ascii="Calibri" w:hAnsi="Calibri"/>
                <w:b/>
                <w:iCs/>
                <w:color w:val="000000"/>
                <w:sz w:val="20"/>
              </w:rPr>
              <w:t>act Summary</w:t>
            </w:r>
          </w:p>
          <w:p w:rsidR="00A30D3F" w:rsidRDefault="00A30D3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 w:rsidRPr="00F124A1">
              <w:rPr>
                <w:rFonts w:ascii="Calibri" w:hAnsi="Calibri"/>
                <w:b/>
                <w:iCs/>
                <w:noProof/>
                <w:color w:val="000000"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DCC46BB" wp14:editId="546AE518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100330</wp:posOffset>
                      </wp:positionV>
                      <wp:extent cx="4734560" cy="516255"/>
                      <wp:effectExtent l="0" t="0" r="27940" b="17145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4560" cy="516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2957" w:rsidRPr="00C56B8D" w:rsidRDefault="00752957" w:rsidP="00A30D3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Low as current manual process in in place.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C46BB" id="_x0000_s1032" type="#_x0000_t202" style="position:absolute;margin-left:10.75pt;margin-top:7.9pt;width:372.8pt;height:40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">
                      <v:textbox>
                        <w:txbxContent>
                          <w:p w:rsidR="00752957" w:rsidRPr="00C56B8D" w:rsidRDefault="00752957" w:rsidP="00A30D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Low as current manual process in in place.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30D3F" w:rsidRDefault="00A30D3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A30D3F" w:rsidRDefault="00A30D3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A30D3F" w:rsidRDefault="00A30D3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A30D3F" w:rsidRDefault="00A30D3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:rsidR="00A30D3F" w:rsidRPr="005F148F" w:rsidRDefault="00A30D3F" w:rsidP="009D190E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:rsidR="004660FA" w:rsidRDefault="004660FA" w:rsidP="004660FA"/>
    <w:tbl>
      <w:tblPr>
        <w:tblStyle w:val="LightShading-Accent5"/>
        <w:tblW w:w="5477" w:type="pct"/>
        <w:tblInd w:w="-743" w:type="dxa"/>
        <w:tblBorders>
          <w:left w:val="single" w:sz="8" w:space="0" w:color="4472C4" w:themeColor="accent5"/>
          <w:right w:val="single" w:sz="8" w:space="0" w:color="4472C4" w:themeColor="accent5"/>
        </w:tblBorders>
        <w:shd w:val="clear" w:color="auto" w:fill="C4DC88"/>
        <w:tblLook w:val="0000" w:firstRow="0" w:lastRow="0" w:firstColumn="0" w:lastColumn="0" w:noHBand="0" w:noVBand="0"/>
      </w:tblPr>
      <w:tblGrid>
        <w:gridCol w:w="2741"/>
        <w:gridCol w:w="641"/>
        <w:gridCol w:w="2770"/>
        <w:gridCol w:w="642"/>
        <w:gridCol w:w="371"/>
        <w:gridCol w:w="1506"/>
      </w:tblGrid>
      <w:tr w:rsidR="004660FA" w:rsidRPr="0039243D" w:rsidTr="00F12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8" w:space="0" w:color="A2C742"/>
              <w:left w:val="single" w:sz="8" w:space="0" w:color="A2C742"/>
              <w:bottom w:val="none" w:sz="0" w:space="0" w:color="auto"/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Authorization</w:t>
            </w:r>
            <w:r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7A2371" w:rsidRPr="0039243D" w:rsidTr="0089159A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vMerge w:val="restart"/>
            <w:tcBorders>
              <w:left w:val="single" w:sz="8" w:space="0" w:color="A2C742"/>
            </w:tcBorders>
            <w:shd w:val="clear" w:color="auto" w:fill="C4DC88"/>
          </w:tcPr>
          <w:p w:rsidR="004660FA" w:rsidRPr="009E0F2C" w:rsidRDefault="004660FA" w:rsidP="00752957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 w:rsidRPr="009E0F2C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Who has the authority to approve this type of change?</w:t>
            </w:r>
          </w:p>
        </w:tc>
        <w:sdt>
          <w:sdtPr>
            <w:rPr>
              <w:sz w:val="28"/>
              <w:szCs w:val="28"/>
            </w:rPr>
            <w:id w:val="1455677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0" w:type="pct"/>
                <w:shd w:val="clear" w:color="auto" w:fill="C4DC88"/>
              </w:tcPr>
              <w:p w:rsidR="004660FA" w:rsidRPr="005F148F" w:rsidRDefault="00B320A2" w:rsidP="007529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/>
                    <w:iCs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pct"/>
            <w:shd w:val="clear" w:color="auto" w:fill="C4DC88"/>
          </w:tcPr>
          <w:p w:rsidR="004660FA" w:rsidRPr="0039243D" w:rsidRDefault="004660FA" w:rsidP="00752957">
            <w:pPr>
              <w:rPr>
                <w:rFonts w:ascii="Calibri" w:hAnsi="Calibri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Architect</w:t>
            </w:r>
          </w:p>
        </w:tc>
        <w:tc>
          <w:tcPr>
            <w:tcW w:w="370" w:type="pct"/>
            <w:shd w:val="clear" w:color="auto" w:fill="C4DC88"/>
          </w:tcPr>
          <w:p w:rsidR="004660FA" w:rsidRDefault="00D058F9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6526008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481A"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sdtContent>
            </w:sdt>
          </w:p>
          <w:p w:rsidR="004660FA" w:rsidRDefault="004660FA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gridSpan w:val="2"/>
            <w:tcBorders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Management</w:t>
            </w:r>
          </w:p>
        </w:tc>
      </w:tr>
      <w:tr w:rsidR="007A2371" w:rsidRPr="0039243D" w:rsidTr="0089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vMerge/>
            <w:tcBorders>
              <w:left w:val="single" w:sz="8" w:space="0" w:color="A2C742"/>
            </w:tcBorders>
            <w:shd w:val="clear" w:color="auto" w:fill="C4DC88"/>
          </w:tcPr>
          <w:p w:rsidR="004660FA" w:rsidRPr="000512FB" w:rsidRDefault="004660FA" w:rsidP="00752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370" w:type="pct"/>
            <w:shd w:val="clear" w:color="auto" w:fill="C4DC88"/>
          </w:tcPr>
          <w:p w:rsidR="004660FA" w:rsidRDefault="00D058F9" w:rsidP="0075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346032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79E6"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sdtContent>
            </w:sdt>
          </w:p>
          <w:p w:rsidR="004660FA" w:rsidRPr="005F148F" w:rsidRDefault="004660FA" w:rsidP="0075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pct"/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Developers</w:t>
            </w:r>
          </w:p>
        </w:tc>
        <w:sdt>
          <w:sdtPr>
            <w:rPr>
              <w:sz w:val="28"/>
              <w:szCs w:val="28"/>
            </w:rPr>
            <w:id w:val="2144305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0" w:type="pct"/>
                <w:shd w:val="clear" w:color="auto" w:fill="C4DC88"/>
              </w:tcPr>
              <w:p w:rsidR="004660FA" w:rsidRDefault="004660FA" w:rsidP="0075295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/>
                    <w:iCs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gridSpan w:val="2"/>
            <w:tcBorders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Customer/Stakeholder</w:t>
            </w:r>
          </w:p>
        </w:tc>
      </w:tr>
      <w:tr w:rsidR="007A2371" w:rsidRPr="0039243D" w:rsidTr="0089159A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vMerge/>
            <w:tcBorders>
              <w:left w:val="single" w:sz="8" w:space="0" w:color="A2C742"/>
              <w:bottom w:val="single" w:sz="8" w:space="0" w:color="000000" w:themeColor="text1"/>
            </w:tcBorders>
            <w:shd w:val="clear" w:color="auto" w:fill="C4DC88"/>
          </w:tcPr>
          <w:p w:rsidR="004660FA" w:rsidRPr="000512FB" w:rsidRDefault="004660FA" w:rsidP="00752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sdt>
          <w:sdtPr>
            <w:rPr>
              <w:sz w:val="28"/>
              <w:szCs w:val="28"/>
            </w:rPr>
            <w:id w:val="-939759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0" w:type="pct"/>
                <w:tcBorders>
                  <w:bottom w:val="single" w:sz="8" w:space="0" w:color="000000" w:themeColor="text1"/>
                </w:tcBorders>
                <w:shd w:val="clear" w:color="auto" w:fill="C4DC88"/>
              </w:tcPr>
              <w:p w:rsidR="004660FA" w:rsidRDefault="004660FA" w:rsidP="007529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/>
                    <w:iCs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pct"/>
            <w:tcBorders>
              <w:bottom w:val="single" w:sz="8" w:space="0" w:color="000000" w:themeColor="text1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Executive Management</w:t>
            </w:r>
          </w:p>
        </w:tc>
        <w:sdt>
          <w:sdtPr>
            <w:rPr>
              <w:sz w:val="28"/>
              <w:szCs w:val="28"/>
            </w:rPr>
            <w:id w:val="-1676493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0" w:type="pct"/>
                <w:tcBorders>
                  <w:bottom w:val="single" w:sz="8" w:space="0" w:color="000000" w:themeColor="text1"/>
                </w:tcBorders>
                <w:shd w:val="clear" w:color="auto" w:fill="C4DC88"/>
              </w:tcPr>
              <w:p w:rsidR="004660FA" w:rsidRDefault="004660FA" w:rsidP="0075295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/>
                    <w:iCs/>
                    <w:color w:val="000000"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gridSpan w:val="2"/>
            <w:tcBorders>
              <w:bottom w:val="single" w:sz="8" w:space="0" w:color="000000" w:themeColor="text1"/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Other:</w:t>
            </w:r>
          </w:p>
        </w:tc>
      </w:tr>
      <w:tr w:rsidR="0089159A" w:rsidRPr="0039243D" w:rsidTr="0089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tcBorders>
              <w:top w:val="single" w:sz="8" w:space="0" w:color="000000" w:themeColor="text1"/>
              <w:left w:val="single" w:sz="8" w:space="0" w:color="A2C742"/>
            </w:tcBorders>
            <w:shd w:val="clear" w:color="auto" w:fill="C4DC88"/>
          </w:tcPr>
          <w:p w:rsidR="0089159A" w:rsidRDefault="0089159A" w:rsidP="0089159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Change Requests Status</w:t>
            </w:r>
          </w:p>
          <w:p w:rsidR="0089159A" w:rsidRPr="000512FB" w:rsidRDefault="0089159A" w:rsidP="0089159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sdt>
          <w:sdtPr>
            <w:rPr>
              <w:sz w:val="28"/>
              <w:szCs w:val="28"/>
            </w:rPr>
            <w:id w:val="-2098805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0" w:type="pct"/>
                <w:tcBorders>
                  <w:top w:val="single" w:sz="8" w:space="0" w:color="000000" w:themeColor="text1"/>
                  <w:bottom w:val="nil"/>
                </w:tcBorders>
                <w:shd w:val="clear" w:color="auto" w:fill="C4DC88"/>
              </w:tcPr>
              <w:p w:rsidR="0089159A" w:rsidRDefault="0089159A" w:rsidP="008915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pct"/>
            <w:tcBorders>
              <w:top w:val="single" w:sz="8" w:space="0" w:color="000000" w:themeColor="text1"/>
            </w:tcBorders>
            <w:shd w:val="clear" w:color="auto" w:fill="C4DC88"/>
          </w:tcPr>
          <w:p w:rsidR="0089159A" w:rsidRDefault="0089159A" w:rsidP="0089159A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Open</w:t>
            </w:r>
          </w:p>
        </w:tc>
        <w:tc>
          <w:tcPr>
            <w:tcW w:w="370" w:type="pct"/>
            <w:tcBorders>
              <w:top w:val="single" w:sz="8" w:space="0" w:color="000000" w:themeColor="text1"/>
              <w:bottom w:val="nil"/>
            </w:tcBorders>
            <w:shd w:val="clear" w:color="auto" w:fill="C4DC88"/>
          </w:tcPr>
          <w:p w:rsidR="0089159A" w:rsidRDefault="00D058F9" w:rsidP="0089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681330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159A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</w:p>
          <w:p w:rsidR="0089159A" w:rsidRDefault="0089159A" w:rsidP="0089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gridSpan w:val="2"/>
            <w:tcBorders>
              <w:top w:val="single" w:sz="8" w:space="0" w:color="000000" w:themeColor="text1"/>
              <w:right w:val="single" w:sz="8" w:space="0" w:color="A2C742"/>
            </w:tcBorders>
            <w:shd w:val="clear" w:color="auto" w:fill="C4DC88"/>
          </w:tcPr>
          <w:p w:rsidR="0089159A" w:rsidRDefault="0089159A" w:rsidP="0089159A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Closed</w:t>
            </w:r>
          </w:p>
        </w:tc>
      </w:tr>
      <w:tr w:rsidR="0089159A" w:rsidRPr="0039243D" w:rsidTr="0089159A">
        <w:trPr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tcBorders>
              <w:left w:val="single" w:sz="8" w:space="0" w:color="A2C742"/>
            </w:tcBorders>
            <w:shd w:val="clear" w:color="auto" w:fill="C4DC88"/>
          </w:tcPr>
          <w:p w:rsidR="0089159A" w:rsidRPr="000512FB" w:rsidRDefault="0089159A" w:rsidP="0089159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370" w:type="pct"/>
            <w:tcBorders>
              <w:top w:val="nil"/>
              <w:bottom w:val="dashed" w:sz="4" w:space="0" w:color="000000" w:themeColor="text1"/>
            </w:tcBorders>
            <w:shd w:val="clear" w:color="auto" w:fill="C4DC88"/>
          </w:tcPr>
          <w:p w:rsidR="0089159A" w:rsidRDefault="00D058F9" w:rsidP="0089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sz w:val="28"/>
                  <w:szCs w:val="28"/>
                </w:rPr>
                <w:id w:val="-43483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159A"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sdtContent>
            </w:sdt>
          </w:p>
          <w:p w:rsidR="0089159A" w:rsidRDefault="0089159A" w:rsidP="00891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pct"/>
            <w:tcBorders>
              <w:bottom w:val="dashed" w:sz="4" w:space="0" w:color="000000" w:themeColor="text1"/>
            </w:tcBorders>
            <w:shd w:val="clear" w:color="auto" w:fill="C4DC88"/>
          </w:tcPr>
          <w:p w:rsidR="0089159A" w:rsidRDefault="0089159A" w:rsidP="0089159A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Approved</w:t>
            </w:r>
          </w:p>
        </w:tc>
        <w:sdt>
          <w:sdtPr>
            <w:rPr>
              <w:sz w:val="28"/>
              <w:szCs w:val="28"/>
            </w:rPr>
            <w:id w:val="88113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0" w:type="pct"/>
                <w:tcBorders>
                  <w:top w:val="nil"/>
                  <w:bottom w:val="dashed" w:sz="4" w:space="0" w:color="000000" w:themeColor="text1"/>
                </w:tcBorders>
                <w:shd w:val="clear" w:color="auto" w:fill="C4DC88"/>
              </w:tcPr>
              <w:p w:rsidR="0089159A" w:rsidRDefault="0089159A" w:rsidP="0089159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gridSpan w:val="2"/>
            <w:tcBorders>
              <w:bottom w:val="dashed" w:sz="4" w:space="0" w:color="000000" w:themeColor="text1"/>
              <w:right w:val="single" w:sz="8" w:space="0" w:color="A2C742"/>
            </w:tcBorders>
            <w:shd w:val="clear" w:color="auto" w:fill="C4DC88"/>
          </w:tcPr>
          <w:p w:rsidR="0089159A" w:rsidRDefault="0089159A" w:rsidP="0089159A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Change Request Rejected later date</w:t>
            </w:r>
          </w:p>
        </w:tc>
      </w:tr>
      <w:tr w:rsidR="0089159A" w:rsidRPr="0039243D" w:rsidTr="0089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tcBorders>
              <w:left w:val="single" w:sz="8" w:space="0" w:color="A2C742"/>
            </w:tcBorders>
            <w:shd w:val="clear" w:color="auto" w:fill="C4DC88"/>
          </w:tcPr>
          <w:p w:rsidR="0089159A" w:rsidRPr="000512FB" w:rsidRDefault="0089159A" w:rsidP="0089159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sdt>
          <w:sdtPr>
            <w:rPr>
              <w:sz w:val="28"/>
              <w:szCs w:val="28"/>
            </w:rPr>
            <w:id w:val="-10203145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70" w:type="pct"/>
                <w:tcBorders>
                  <w:top w:val="dashed" w:sz="4" w:space="0" w:color="000000" w:themeColor="text1"/>
                  <w:bottom w:val="nil"/>
                </w:tcBorders>
                <w:shd w:val="clear" w:color="auto" w:fill="C4DC88"/>
              </w:tcPr>
              <w:p w:rsidR="0089159A" w:rsidRDefault="0089159A" w:rsidP="0089159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97" w:type="pct"/>
            <w:tcBorders>
              <w:top w:val="dashed" w:sz="4" w:space="0" w:color="000000" w:themeColor="text1"/>
            </w:tcBorders>
            <w:shd w:val="clear" w:color="auto" w:fill="C4DC88"/>
          </w:tcPr>
          <w:p w:rsidR="0089159A" w:rsidRDefault="0089159A" w:rsidP="0089159A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Deferred for review at</w:t>
            </w:r>
          </w:p>
        </w:tc>
        <w:tc>
          <w:tcPr>
            <w:tcW w:w="370" w:type="pct"/>
            <w:tcBorders>
              <w:top w:val="dashed" w:sz="4" w:space="0" w:color="000000" w:themeColor="text1"/>
              <w:bottom w:val="nil"/>
            </w:tcBorders>
            <w:shd w:val="clear" w:color="auto" w:fill="C4DC88"/>
          </w:tcPr>
          <w:p w:rsidR="0089159A" w:rsidRDefault="0089159A" w:rsidP="00891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2" w:type="pct"/>
            <w:gridSpan w:val="2"/>
            <w:tcBorders>
              <w:top w:val="dashed" w:sz="4" w:space="0" w:color="000000" w:themeColor="text1"/>
              <w:right w:val="single" w:sz="8" w:space="0" w:color="A2C742"/>
            </w:tcBorders>
            <w:shd w:val="clear" w:color="auto" w:fill="C4DC88"/>
          </w:tcPr>
          <w:p w:rsidR="0089159A" w:rsidRDefault="0089159A" w:rsidP="0089159A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Date: </w:t>
            </w:r>
            <w:sdt>
              <w:sdtPr>
                <w:rPr>
                  <w:rFonts w:ascii="Calibri" w:hAnsi="Calibri"/>
                  <w:iCs/>
                  <w:color w:val="000000"/>
                  <w:sz w:val="18"/>
                  <w:szCs w:val="18"/>
                </w:rPr>
                <w:id w:val="889306573"/>
                <w:showingPlcHdr/>
                <w:date>
                  <w:dateFormat w:val="yyyy/MM/dd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r w:rsidRPr="009A23ED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7A2371" w:rsidRPr="0039243D" w:rsidTr="0089159A">
        <w:trPr>
          <w:trHeight w:val="3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tcBorders>
              <w:left w:val="single" w:sz="8" w:space="0" w:color="A2C742"/>
              <w:bottom w:val="single" w:sz="8" w:space="0" w:color="000000" w:themeColor="text1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b/>
                <w:iCs/>
                <w:color w:val="000000"/>
              </w:rPr>
            </w:pPr>
          </w:p>
        </w:tc>
        <w:tc>
          <w:tcPr>
            <w:tcW w:w="370" w:type="pct"/>
            <w:tcBorders>
              <w:top w:val="nil"/>
              <w:bottom w:val="single" w:sz="8" w:space="0" w:color="000000" w:themeColor="text1"/>
            </w:tcBorders>
            <w:shd w:val="clear" w:color="auto" w:fill="C4DC88"/>
          </w:tcPr>
          <w:p w:rsidR="004660FA" w:rsidRDefault="004660FA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0" w:type="pct"/>
            <w:gridSpan w:val="4"/>
            <w:tcBorders>
              <w:bottom w:val="single" w:sz="8" w:space="0" w:color="000000" w:themeColor="text1"/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7A2371" w:rsidRPr="0039243D" w:rsidTr="0089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tcBorders>
              <w:top w:val="single" w:sz="8" w:space="0" w:color="000000" w:themeColor="text1"/>
              <w:left w:val="single" w:sz="8" w:space="0" w:color="A2C742"/>
            </w:tcBorders>
            <w:shd w:val="clear" w:color="auto" w:fill="C4DC88"/>
          </w:tcPr>
          <w:p w:rsidR="004660FA" w:rsidRPr="001C03B0" w:rsidRDefault="004660FA" w:rsidP="00752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Implementation Target D</w:t>
            </w:r>
            <w:r w:rsidRPr="001C03B0">
              <w:rPr>
                <w:rFonts w:ascii="Calibri" w:hAnsi="Calibri"/>
                <w:b/>
                <w:iCs/>
                <w:color w:val="000000"/>
                <w:sz w:val="20"/>
              </w:rPr>
              <w:t>ate</w:t>
            </w:r>
          </w:p>
        </w:tc>
        <w:tc>
          <w:tcPr>
            <w:tcW w:w="2551" w:type="pct"/>
            <w:gridSpan w:val="4"/>
            <w:tcBorders>
              <w:top w:val="single" w:sz="8" w:space="0" w:color="000000" w:themeColor="text1"/>
            </w:tcBorders>
            <w:shd w:val="clear" w:color="auto" w:fill="C4DC88"/>
          </w:tcPr>
          <w:p w:rsidR="004660FA" w:rsidRDefault="00D058F9" w:rsidP="0075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sdt>
              <w:sdtPr>
                <w:rPr>
                  <w:rFonts w:ascii="Calibri" w:hAnsi="Calibri"/>
                  <w:iCs/>
                  <w:color w:val="000000"/>
                  <w:sz w:val="36"/>
                  <w:szCs w:val="36"/>
                </w:rPr>
                <w:id w:val="1555495802"/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660FA" w:rsidRPr="00350536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4660FA" w:rsidRPr="0039243D" w:rsidTr="0089159A">
        <w:trPr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tcBorders>
              <w:left w:val="single" w:sz="8" w:space="0" w:color="A2C742"/>
              <w:bottom w:val="none" w:sz="0" w:space="0" w:color="auto"/>
              <w:right w:val="none" w:sz="0" w:space="0" w:color="auto"/>
            </w:tcBorders>
            <w:shd w:val="clear" w:color="auto" w:fill="C4DC88"/>
          </w:tcPr>
          <w:p w:rsidR="004660FA" w:rsidRPr="000512FB" w:rsidRDefault="004660FA" w:rsidP="00752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2551" w:type="pct"/>
            <w:gridSpan w:val="4"/>
            <w:shd w:val="clear" w:color="auto" w:fill="C4DC88"/>
          </w:tcPr>
          <w:p w:rsidR="004660FA" w:rsidRPr="001C03B0" w:rsidRDefault="004660FA" w:rsidP="0075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8" w:type="pct"/>
            <w:tcBorders>
              <w:left w:val="none" w:sz="0" w:space="0" w:color="auto"/>
              <w:bottom w:val="none" w:sz="0" w:space="0" w:color="auto"/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7A2371" w:rsidRPr="0039243D" w:rsidTr="00891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81" w:type="pct"/>
            <w:tcBorders>
              <w:left w:val="single" w:sz="8" w:space="0" w:color="A2C742"/>
              <w:bottom w:val="single" w:sz="8" w:space="0" w:color="A2C742"/>
            </w:tcBorders>
            <w:shd w:val="clear" w:color="auto" w:fill="C4DC88"/>
          </w:tcPr>
          <w:p w:rsidR="004660FA" w:rsidRPr="000512FB" w:rsidRDefault="004660FA" w:rsidP="00752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 xml:space="preserve">Authorizing Signature </w:t>
            </w:r>
            <w:r>
              <w:rPr>
                <w:rFonts w:ascii="Calibri" w:hAnsi="Calibri"/>
                <w:iCs/>
                <w:color w:val="000000"/>
                <w:sz w:val="20"/>
              </w:rPr>
              <w:t xml:space="preserve"> </w:t>
            </w:r>
          </w:p>
        </w:tc>
        <w:tc>
          <w:tcPr>
            <w:tcW w:w="2551" w:type="pct"/>
            <w:gridSpan w:val="4"/>
            <w:tcBorders>
              <w:bottom w:val="single" w:sz="8" w:space="0" w:color="A2C742"/>
            </w:tcBorders>
            <w:shd w:val="clear" w:color="auto" w:fill="C4DC88"/>
          </w:tcPr>
          <w:p w:rsidR="004660FA" w:rsidRPr="001C03B0" w:rsidRDefault="00200E63" w:rsidP="0075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16"/>
                <w:szCs w:val="16"/>
                <w:lang w:val="en-ZA"/>
              </w:rPr>
              <w:pict w14:anchorId="52DA13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207.95pt;height:84.65pt">
                  <v:imagedata r:id="rId9" o:title=""/>
                  <o:lock v:ext="edit" ungrouping="t" rotation="t" cropping="t" verticies="t" text="t" grouping="t"/>
                  <o:signatureline v:ext="edit" id="{90F8E6DB-217D-4153-B187-C92BAA75228F}" provid="{00000000-0000-0000-0000-000000000000}" issignatureline="t"/>
                </v:shape>
              </w:pic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8" w:type="pct"/>
            <w:tcBorders>
              <w:bottom w:val="single" w:sz="8" w:space="0" w:color="A2C742"/>
              <w:right w:val="single" w:sz="8" w:space="0" w:color="A2C742"/>
            </w:tcBorders>
            <w:shd w:val="clear" w:color="auto" w:fill="C4DC88"/>
          </w:tcPr>
          <w:p w:rsidR="004660FA" w:rsidRDefault="004660FA" w:rsidP="007529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:rsidR="000D4355" w:rsidRPr="000D4355" w:rsidRDefault="000D4355" w:rsidP="007A2371"/>
    <w:sectPr w:rsidR="000D4355" w:rsidRPr="000D4355" w:rsidSect="004A60DF">
      <w:headerReference w:type="even" r:id="rId10"/>
      <w:headerReference w:type="default" r:id="rId11"/>
      <w:pgSz w:w="11906" w:h="16838" w:code="9"/>
      <w:pgMar w:top="630" w:right="1418" w:bottom="1134" w:left="2552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8F9" w:rsidRDefault="00D058F9" w:rsidP="00E80159">
      <w:r>
        <w:separator/>
      </w:r>
    </w:p>
  </w:endnote>
  <w:endnote w:type="continuationSeparator" w:id="0">
    <w:p w:rsidR="00D058F9" w:rsidRDefault="00D058F9" w:rsidP="00E80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8F9" w:rsidRDefault="00D058F9" w:rsidP="00BC7FDD">
      <w:r>
        <w:separator/>
      </w:r>
    </w:p>
  </w:footnote>
  <w:footnote w:type="continuationSeparator" w:id="0">
    <w:p w:rsidR="00D058F9" w:rsidRDefault="00D058F9" w:rsidP="00E80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57" w:rsidRPr="00093919" w:rsidRDefault="00752957" w:rsidP="004660FA">
    <w:pPr>
      <w:pStyle w:val="Header"/>
      <w:pBdr>
        <w:bottom w:val="single" w:sz="12" w:space="1" w:color="808080" w:themeColor="background1" w:themeShade="80"/>
      </w:pBdr>
      <w:tabs>
        <w:tab w:val="clear" w:pos="4513"/>
        <w:tab w:val="clear" w:pos="9026"/>
        <w:tab w:val="left" w:pos="4111"/>
        <w:tab w:val="left" w:pos="10348"/>
        <w:tab w:val="center" w:pos="12758"/>
        <w:tab w:val="right" w:pos="13467"/>
      </w:tabs>
      <w:ind w:hanging="709"/>
      <w:rPr>
        <w:sz w:val="18"/>
        <w:szCs w:val="18"/>
      </w:rPr>
    </w:pPr>
    <w:r w:rsidRPr="009D27E6">
      <w:rPr>
        <w:b/>
        <w:sz w:val="28"/>
        <w:szCs w:val="28"/>
      </w:rPr>
      <w:fldChar w:fldCharType="begin"/>
    </w:r>
    <w:r w:rsidRPr="009D27E6">
      <w:rPr>
        <w:b/>
        <w:sz w:val="28"/>
        <w:szCs w:val="28"/>
      </w:rPr>
      <w:instrText xml:space="preserve"> PAGE  \* Arabic  \* MERGEFORMAT </w:instrText>
    </w:r>
    <w:r w:rsidRPr="009D27E6">
      <w:rPr>
        <w:b/>
        <w:sz w:val="28"/>
        <w:szCs w:val="28"/>
      </w:rPr>
      <w:fldChar w:fldCharType="separate"/>
    </w:r>
    <w:r w:rsidR="00200E63">
      <w:rPr>
        <w:b/>
        <w:noProof/>
        <w:sz w:val="28"/>
        <w:szCs w:val="28"/>
      </w:rPr>
      <w:t>2</w:t>
    </w:r>
    <w:r w:rsidRPr="009D27E6">
      <w:rPr>
        <w:b/>
        <w:sz w:val="28"/>
        <w:szCs w:val="28"/>
      </w:rPr>
      <w:fldChar w:fldCharType="end"/>
    </w:r>
    <w:r w:rsidRPr="009D27E6">
      <w:t xml:space="preserve"> </w:t>
    </w:r>
    <w:r>
      <w:t xml:space="preserve"> |  </w:t>
    </w:r>
    <w:r>
      <w:rPr>
        <w:noProof/>
      </w:rPr>
      <w:tab/>
    </w:r>
    <w:r>
      <w:rPr>
        <w:noProof/>
      </w:rPr>
      <w:tab/>
    </w:r>
    <w:r w:rsidRPr="00093919">
      <w:rPr>
        <w:sz w:val="18"/>
        <w:szCs w:val="18"/>
      </w:rPr>
      <w:fldChar w:fldCharType="begin"/>
    </w:r>
    <w:r w:rsidRPr="00093919">
      <w:rPr>
        <w:sz w:val="18"/>
        <w:szCs w:val="18"/>
      </w:rPr>
      <w:instrText xml:space="preserve"> DOCPROPERTY  Title  \* MERGEFORMAT </w:instrText>
    </w:r>
    <w:r w:rsidRPr="00093919">
      <w:rPr>
        <w:sz w:val="18"/>
        <w:szCs w:val="18"/>
      </w:rPr>
      <w:fldChar w:fldCharType="separate"/>
    </w:r>
    <w:r>
      <w:rPr>
        <w:sz w:val="18"/>
        <w:szCs w:val="18"/>
      </w:rPr>
      <w:t>Software Change and Work Request Form</w:t>
    </w:r>
    <w:r w:rsidRPr="00093919">
      <w:rPr>
        <w:sz w:val="18"/>
        <w:szCs w:val="18"/>
      </w:rPr>
      <w:fldChar w:fldCharType="end"/>
    </w:r>
    <w:r w:rsidRPr="00093919">
      <w:rPr>
        <w:sz w:val="18"/>
        <w:szCs w:val="18"/>
      </w:rPr>
      <w:t xml:space="preserve"> </w:t>
    </w:r>
    <w:r w:rsidRPr="00093919">
      <w:rPr>
        <w:sz w:val="18"/>
        <w:szCs w:val="18"/>
      </w:rPr>
      <w:fldChar w:fldCharType="begin"/>
    </w:r>
    <w:r w:rsidRPr="00093919">
      <w:rPr>
        <w:sz w:val="18"/>
        <w:szCs w:val="18"/>
      </w:rPr>
      <w:instrText xml:space="preserve"> DOCPROPERTY  Subject  \* MERGEFORMAT </w:instrText>
    </w:r>
    <w:r w:rsidRPr="00093919">
      <w:rPr>
        <w:sz w:val="18"/>
        <w:szCs w:val="18"/>
      </w:rPr>
      <w:fldChar w:fldCharType="separate"/>
    </w:r>
    <w:r>
      <w:rPr>
        <w:b/>
        <w:bCs/>
        <w:sz w:val="18"/>
        <w:szCs w:val="18"/>
        <w:lang w:val="en-US"/>
      </w:rPr>
      <w:t>Error! Unknown document property name.</w:t>
    </w:r>
    <w:r w:rsidRPr="00093919">
      <w:rPr>
        <w:sz w:val="18"/>
        <w:szCs w:val="18"/>
      </w:rPr>
      <w:fldChar w:fldCharType="end"/>
    </w:r>
    <w:r w:rsidRPr="00093919">
      <w:rPr>
        <w:sz w:val="18"/>
        <w:szCs w:val="18"/>
      </w:rPr>
      <w:t xml:space="preserve"> | Rev</w:t>
    </w:r>
    <w:r w:rsidRPr="00D83461">
      <w:rPr>
        <w:sz w:val="16"/>
        <w:szCs w:val="16"/>
      </w:rPr>
      <w:t xml:space="preserve">. </w:t>
    </w:r>
    <w:r w:rsidRPr="00D83461">
      <w:rPr>
        <w:sz w:val="16"/>
        <w:szCs w:val="16"/>
      </w:rPr>
      <w:fldChar w:fldCharType="begin"/>
    </w:r>
    <w:r w:rsidRPr="00D83461">
      <w:rPr>
        <w:sz w:val="16"/>
        <w:szCs w:val="16"/>
      </w:rPr>
      <w:instrText xml:space="preserve"> DOCVARIABLE  DocRevisionNumber  \* MERGEFORMAT </w:instrText>
    </w:r>
    <w:r w:rsidRPr="00D83461">
      <w:rPr>
        <w:sz w:val="16"/>
        <w:szCs w:val="16"/>
      </w:rPr>
      <w:fldChar w:fldCharType="end"/>
    </w:r>
    <w:r w:rsidRPr="00093919">
      <w:rPr>
        <w:sz w:val="18"/>
        <w:szCs w:val="18"/>
      </w:rPr>
      <w:fldChar w:fldCharType="begin"/>
    </w:r>
    <w:r w:rsidRPr="00093919">
      <w:rPr>
        <w:sz w:val="18"/>
        <w:szCs w:val="18"/>
      </w:rPr>
      <w:instrText xml:space="preserve"> DOCVARIABLE  DocRevisionNumber  \* MERGEFORMAT </w:instrText>
    </w:r>
    <w:r w:rsidRPr="00093919">
      <w:rPr>
        <w:sz w:val="18"/>
        <w:szCs w:val="18"/>
      </w:rPr>
      <w:fldChar w:fldCharType="end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DOCPROPERTY  Keywords  \* MERGEFORMAT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5.0</w:t>
    </w:r>
    <w:r>
      <w:rPr>
        <w:sz w:val="18"/>
        <w:szCs w:val="18"/>
      </w:rPr>
      <w:fldChar w:fldCharType="end"/>
    </w:r>
  </w:p>
  <w:p w:rsidR="00752957" w:rsidRPr="00BA3CF7" w:rsidRDefault="00752957" w:rsidP="00BA3CF7">
    <w:pPr>
      <w:pStyle w:val="Header"/>
      <w:ind w:hanging="709"/>
    </w:pPr>
    <w:r>
      <w:rPr>
        <w:noProof/>
      </w:rPr>
      <mc:AlternateContent>
        <mc:Choice Requires="wps">
          <w:drawing>
            <wp:anchor distT="0" distB="0" distL="114300" distR="114300" simplePos="0" relativeHeight="251827200" behindDoc="0" locked="0" layoutInCell="1" allowOverlap="1" wp14:anchorId="72323887" wp14:editId="0BAF749A">
              <wp:simplePos x="0" y="0"/>
              <wp:positionH relativeFrom="column">
                <wp:posOffset>-1620520</wp:posOffset>
              </wp:positionH>
              <wp:positionV relativeFrom="paragraph">
                <wp:posOffset>2546203</wp:posOffset>
              </wp:positionV>
              <wp:extent cx="196948" cy="2389668"/>
              <wp:effectExtent l="0" t="0" r="12700" b="1079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48" cy="2389668"/>
                      </a:xfrm>
                      <a:prstGeom prst="rect">
                        <a:avLst/>
                      </a:prstGeom>
                      <a:solidFill>
                        <a:srgbClr val="A2C742"/>
                      </a:solidFill>
                      <a:ln>
                        <a:solidFill>
                          <a:srgbClr val="A2C74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D50EE4" id="Rectangle 1" o:spid="_x0000_s1026" style="position:absolute;margin-left:-127.6pt;margin-top:200.5pt;width:15.5pt;height:188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" fillcolor="#a2c742" strokecolor="#a2c742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6518FE73" wp14:editId="0AE67F10">
              <wp:simplePos x="0" y="0"/>
              <wp:positionH relativeFrom="column">
                <wp:posOffset>-1620520</wp:posOffset>
              </wp:positionH>
              <wp:positionV relativeFrom="paragraph">
                <wp:posOffset>2546203</wp:posOffset>
              </wp:positionV>
              <wp:extent cx="196948" cy="2389668"/>
              <wp:effectExtent l="0" t="0" r="12700" b="1079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48" cy="2389668"/>
                      </a:xfrm>
                      <a:prstGeom prst="rect">
                        <a:avLst/>
                      </a:prstGeom>
                      <a:solidFill>
                        <a:srgbClr val="A2C742"/>
                      </a:solidFill>
                      <a:ln>
                        <a:solidFill>
                          <a:srgbClr val="A2C74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4C4DC9" id="Rectangle 7" o:spid="_x0000_s1026" style="position:absolute;margin-left:-127.6pt;margin-top:200.5pt;width:15.5pt;height:188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" fillcolor="#a2c742" strokecolor="#a2c742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47A530E6" wp14:editId="2751C837">
              <wp:simplePos x="0" y="0"/>
              <wp:positionH relativeFrom="column">
                <wp:posOffset>-1620520</wp:posOffset>
              </wp:positionH>
              <wp:positionV relativeFrom="paragraph">
                <wp:posOffset>2546203</wp:posOffset>
              </wp:positionV>
              <wp:extent cx="196948" cy="2389668"/>
              <wp:effectExtent l="0" t="0" r="12700" b="1079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48" cy="2389668"/>
                      </a:xfrm>
                      <a:prstGeom prst="rect">
                        <a:avLst/>
                      </a:prstGeom>
                      <a:solidFill>
                        <a:srgbClr val="A2C742"/>
                      </a:solidFill>
                      <a:ln>
                        <a:solidFill>
                          <a:srgbClr val="A2C74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4854E" id="Rectangle 8" o:spid="_x0000_s1026" style="position:absolute;margin-left:-127.6pt;margin-top:200.5pt;width:15.5pt;height:18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" fillcolor="#a2c742" strokecolor="#a2c742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57" w:rsidRPr="00093919" w:rsidRDefault="00752957" w:rsidP="004660FA">
    <w:pPr>
      <w:pStyle w:val="Header"/>
      <w:pBdr>
        <w:bottom w:val="single" w:sz="12" w:space="1" w:color="808080" w:themeColor="background1" w:themeShade="80"/>
      </w:pBdr>
      <w:tabs>
        <w:tab w:val="clear" w:pos="4513"/>
        <w:tab w:val="clear" w:pos="9026"/>
        <w:tab w:val="left" w:pos="4111"/>
        <w:tab w:val="left" w:pos="10348"/>
        <w:tab w:val="center" w:pos="12758"/>
        <w:tab w:val="right" w:pos="13467"/>
      </w:tabs>
      <w:ind w:hanging="709"/>
      <w:rPr>
        <w:sz w:val="18"/>
        <w:szCs w:val="18"/>
      </w:rPr>
    </w:pPr>
    <w:r w:rsidRPr="009D27E6">
      <w:rPr>
        <w:b/>
        <w:sz w:val="28"/>
        <w:szCs w:val="28"/>
      </w:rPr>
      <w:fldChar w:fldCharType="begin"/>
    </w:r>
    <w:r w:rsidRPr="009D27E6">
      <w:rPr>
        <w:b/>
        <w:sz w:val="28"/>
        <w:szCs w:val="28"/>
      </w:rPr>
      <w:instrText xml:space="preserve"> PAGE  \* Arabic  \* MERGEFORMAT </w:instrText>
    </w:r>
    <w:r w:rsidRPr="009D27E6">
      <w:rPr>
        <w:b/>
        <w:sz w:val="28"/>
        <w:szCs w:val="28"/>
      </w:rPr>
      <w:fldChar w:fldCharType="separate"/>
    </w:r>
    <w:r w:rsidR="00200E63">
      <w:rPr>
        <w:b/>
        <w:noProof/>
        <w:sz w:val="28"/>
        <w:szCs w:val="28"/>
      </w:rPr>
      <w:t>3</w:t>
    </w:r>
    <w:r w:rsidRPr="009D27E6">
      <w:rPr>
        <w:b/>
        <w:sz w:val="28"/>
        <w:szCs w:val="28"/>
      </w:rPr>
      <w:fldChar w:fldCharType="end"/>
    </w:r>
    <w:r w:rsidRPr="009D27E6">
      <w:t xml:space="preserve"> </w:t>
    </w:r>
    <w:r>
      <w:t xml:space="preserve"> |  </w:t>
    </w:r>
    <w:r>
      <w:rPr>
        <w:noProof/>
      </w:rPr>
      <w:tab/>
    </w:r>
    <w:r>
      <w:rPr>
        <w:noProof/>
      </w:rPr>
      <w:tab/>
    </w:r>
    <w:r w:rsidRPr="00093919">
      <w:rPr>
        <w:sz w:val="18"/>
        <w:szCs w:val="18"/>
      </w:rPr>
      <w:fldChar w:fldCharType="begin"/>
    </w:r>
    <w:r w:rsidRPr="00093919">
      <w:rPr>
        <w:sz w:val="18"/>
        <w:szCs w:val="18"/>
      </w:rPr>
      <w:instrText xml:space="preserve"> DOCPROPERTY  Title  \* MERGEFORMAT </w:instrText>
    </w:r>
    <w:r w:rsidRPr="00093919">
      <w:rPr>
        <w:sz w:val="18"/>
        <w:szCs w:val="18"/>
      </w:rPr>
      <w:fldChar w:fldCharType="separate"/>
    </w:r>
    <w:r>
      <w:rPr>
        <w:sz w:val="18"/>
        <w:szCs w:val="18"/>
      </w:rPr>
      <w:t>Software Change and Work Request Form</w:t>
    </w:r>
    <w:r w:rsidRPr="00093919">
      <w:rPr>
        <w:sz w:val="18"/>
        <w:szCs w:val="18"/>
      </w:rPr>
      <w:fldChar w:fldCharType="end"/>
    </w:r>
    <w:r w:rsidRPr="00093919">
      <w:rPr>
        <w:sz w:val="18"/>
        <w:szCs w:val="18"/>
      </w:rPr>
      <w:t xml:space="preserve"> </w:t>
    </w:r>
    <w:r w:rsidRPr="00093919">
      <w:rPr>
        <w:sz w:val="18"/>
        <w:szCs w:val="18"/>
      </w:rPr>
      <w:fldChar w:fldCharType="begin"/>
    </w:r>
    <w:r w:rsidRPr="00093919">
      <w:rPr>
        <w:sz w:val="18"/>
        <w:szCs w:val="18"/>
      </w:rPr>
      <w:instrText xml:space="preserve"> DOCPROPERTY  Subject  \* MERGEFORMAT </w:instrText>
    </w:r>
    <w:r w:rsidRPr="00093919">
      <w:rPr>
        <w:sz w:val="18"/>
        <w:szCs w:val="18"/>
      </w:rPr>
      <w:fldChar w:fldCharType="separate"/>
    </w:r>
    <w:r>
      <w:rPr>
        <w:b/>
        <w:bCs/>
        <w:sz w:val="18"/>
        <w:szCs w:val="18"/>
        <w:lang w:val="en-US"/>
      </w:rPr>
      <w:t>Error! Unknown document property name.</w:t>
    </w:r>
    <w:r w:rsidRPr="00093919">
      <w:rPr>
        <w:sz w:val="18"/>
        <w:szCs w:val="18"/>
      </w:rPr>
      <w:fldChar w:fldCharType="end"/>
    </w:r>
    <w:r w:rsidRPr="00093919">
      <w:rPr>
        <w:sz w:val="18"/>
        <w:szCs w:val="18"/>
      </w:rPr>
      <w:t xml:space="preserve"> | Rev</w:t>
    </w:r>
    <w:r w:rsidRPr="00D83461">
      <w:rPr>
        <w:sz w:val="16"/>
        <w:szCs w:val="16"/>
      </w:rPr>
      <w:t xml:space="preserve">. </w:t>
    </w:r>
    <w:r w:rsidRPr="00D83461">
      <w:rPr>
        <w:sz w:val="16"/>
        <w:szCs w:val="16"/>
      </w:rPr>
      <w:fldChar w:fldCharType="begin"/>
    </w:r>
    <w:r w:rsidRPr="00D83461">
      <w:rPr>
        <w:sz w:val="16"/>
        <w:szCs w:val="16"/>
      </w:rPr>
      <w:instrText xml:space="preserve"> DOCVARIABLE  DocRevisionNumber  \* MERGEFORMAT </w:instrText>
    </w:r>
    <w:r w:rsidRPr="00D83461">
      <w:rPr>
        <w:sz w:val="16"/>
        <w:szCs w:val="16"/>
      </w:rPr>
      <w:fldChar w:fldCharType="end"/>
    </w:r>
    <w:r w:rsidRPr="00093919">
      <w:rPr>
        <w:sz w:val="18"/>
        <w:szCs w:val="18"/>
      </w:rPr>
      <w:fldChar w:fldCharType="begin"/>
    </w:r>
    <w:r w:rsidRPr="00093919">
      <w:rPr>
        <w:sz w:val="18"/>
        <w:szCs w:val="18"/>
      </w:rPr>
      <w:instrText xml:space="preserve"> DOCVARIABLE  DocRevisionNumber  \* MERGEFORMAT </w:instrText>
    </w:r>
    <w:r w:rsidRPr="00093919">
      <w:rPr>
        <w:sz w:val="18"/>
        <w:szCs w:val="18"/>
      </w:rPr>
      <w:fldChar w:fldCharType="end"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DOCPROPERTY  Keywords  \* MERGEFORMAT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5.0</w:t>
    </w:r>
    <w:r>
      <w:rPr>
        <w:sz w:val="18"/>
        <w:szCs w:val="18"/>
      </w:rPr>
      <w:fldChar w:fldCharType="end"/>
    </w:r>
  </w:p>
  <w:p w:rsidR="00752957" w:rsidRPr="004660FA" w:rsidRDefault="00752957" w:rsidP="004660FA">
    <w:pPr>
      <w:pStyle w:val="Header"/>
      <w:ind w:hanging="709"/>
    </w:pPr>
    <w:r>
      <w:rPr>
        <w:noProof/>
      </w:rPr>
      <mc:AlternateContent>
        <mc:Choice Requires="wps">
          <w:drawing>
            <wp:anchor distT="0" distB="0" distL="114300" distR="114300" simplePos="0" relativeHeight="251831296" behindDoc="0" locked="0" layoutInCell="1" allowOverlap="1" wp14:anchorId="512F63BC" wp14:editId="2211F3FF">
              <wp:simplePos x="0" y="0"/>
              <wp:positionH relativeFrom="column">
                <wp:posOffset>-1620520</wp:posOffset>
              </wp:positionH>
              <wp:positionV relativeFrom="paragraph">
                <wp:posOffset>2546203</wp:posOffset>
              </wp:positionV>
              <wp:extent cx="196948" cy="2389668"/>
              <wp:effectExtent l="0" t="0" r="12700" b="1079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48" cy="2389668"/>
                      </a:xfrm>
                      <a:prstGeom prst="rect">
                        <a:avLst/>
                      </a:prstGeom>
                      <a:solidFill>
                        <a:srgbClr val="A2C742"/>
                      </a:solidFill>
                      <a:ln>
                        <a:solidFill>
                          <a:srgbClr val="A2C74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A0BB42" id="Rectangle 9" o:spid="_x0000_s1026" style="position:absolute;margin-left:-127.6pt;margin-top:200.5pt;width:15.5pt;height:188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" fillcolor="#a2c742" strokecolor="#a2c742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0272" behindDoc="0" locked="0" layoutInCell="1" allowOverlap="1" wp14:anchorId="25CA492B" wp14:editId="5C65ADB1">
              <wp:simplePos x="0" y="0"/>
              <wp:positionH relativeFrom="column">
                <wp:posOffset>-1620520</wp:posOffset>
              </wp:positionH>
              <wp:positionV relativeFrom="paragraph">
                <wp:posOffset>2546203</wp:posOffset>
              </wp:positionV>
              <wp:extent cx="196948" cy="2389668"/>
              <wp:effectExtent l="0" t="0" r="12700" b="1079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48" cy="2389668"/>
                      </a:xfrm>
                      <a:prstGeom prst="rect">
                        <a:avLst/>
                      </a:prstGeom>
                      <a:solidFill>
                        <a:srgbClr val="A2C742"/>
                      </a:solidFill>
                      <a:ln>
                        <a:solidFill>
                          <a:srgbClr val="A2C74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F4EFB7" id="Rectangle 10" o:spid="_x0000_s1026" style="position:absolute;margin-left:-127.6pt;margin-top:200.5pt;width:15.5pt;height:188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" fillcolor="#a2c742" strokecolor="#a2c742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9248" behindDoc="0" locked="0" layoutInCell="1" allowOverlap="1" wp14:anchorId="43C54C8C" wp14:editId="03166A42">
              <wp:simplePos x="0" y="0"/>
              <wp:positionH relativeFrom="column">
                <wp:posOffset>-1620520</wp:posOffset>
              </wp:positionH>
              <wp:positionV relativeFrom="paragraph">
                <wp:posOffset>2546203</wp:posOffset>
              </wp:positionV>
              <wp:extent cx="196948" cy="2389668"/>
              <wp:effectExtent l="0" t="0" r="12700" b="1079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6948" cy="2389668"/>
                      </a:xfrm>
                      <a:prstGeom prst="rect">
                        <a:avLst/>
                      </a:prstGeom>
                      <a:solidFill>
                        <a:srgbClr val="A2C742"/>
                      </a:solidFill>
                      <a:ln>
                        <a:solidFill>
                          <a:srgbClr val="A2C74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8E798" id="Rectangle 12" o:spid="_x0000_s1026" style="position:absolute;margin-left:-127.6pt;margin-top:200.5pt;width:15.5pt;height:188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" fillcolor="#a2c742" strokecolor="#a2c742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0E857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041A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665C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661D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68E6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A6EF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120C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2F8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268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4C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645CF"/>
    <w:multiLevelType w:val="multilevel"/>
    <w:tmpl w:val="2B967C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inorHAnsi" w:hAnsiTheme="minorHAnsi" w:cs="Arial" w:hint="default"/>
        <w:b w:val="0"/>
        <w:color w:val="808080" w:themeColor="background1" w:themeShade="80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inorHAnsi" w:hAnsiTheme="minorHAnsi" w:cs="Arial" w:hint="default"/>
        <w:b w:val="0"/>
        <w:color w:val="808080" w:themeColor="background1" w:themeShade="80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  <w:color w:val="808080" w:themeColor="background1" w:themeShade="8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i w:val="0"/>
        <w:color w:val="808080" w:themeColor="background1" w:themeShade="8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47E4D1D"/>
    <w:multiLevelType w:val="hybridMultilevel"/>
    <w:tmpl w:val="D228D7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87F7E"/>
    <w:multiLevelType w:val="hybridMultilevel"/>
    <w:tmpl w:val="41FA86B2"/>
    <w:lvl w:ilvl="0" w:tplc="D3EA548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B31A2"/>
    <w:multiLevelType w:val="hybridMultilevel"/>
    <w:tmpl w:val="C4F2FDBA"/>
    <w:lvl w:ilvl="0" w:tplc="04DE1BA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63919"/>
    <w:multiLevelType w:val="hybridMultilevel"/>
    <w:tmpl w:val="6568DE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C5323"/>
    <w:multiLevelType w:val="hybridMultilevel"/>
    <w:tmpl w:val="83E8CC98"/>
    <w:lvl w:ilvl="0" w:tplc="93A0F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C4AA2"/>
    <w:multiLevelType w:val="hybridMultilevel"/>
    <w:tmpl w:val="A1BE6B18"/>
    <w:lvl w:ilvl="0" w:tplc="6DE687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E6745"/>
    <w:multiLevelType w:val="multilevel"/>
    <w:tmpl w:val="162E600C"/>
    <w:name w:val="NumListTemp5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Roman"/>
      <w:lvlRestart w:val="0"/>
      <w:pStyle w:val="NumberedSub-list"/>
      <w:lvlText w:val="%2"/>
      <w:lvlJc w:val="left"/>
      <w:pPr>
        <w:tabs>
          <w:tab w:val="num" w:pos="1587"/>
        </w:tabs>
        <w:ind w:left="1587" w:hanging="340"/>
      </w:pPr>
      <w:rPr>
        <w:rFonts w:ascii="Arial" w:hAnsi="Arial" w:cs="Arial"/>
        <w:b/>
        <w:bCs/>
        <w:i w:val="0"/>
        <w:color w:val="808080" w:themeColor="background1" w:themeShade="80"/>
        <w:sz w:val="20"/>
        <w:szCs w:val="20"/>
      </w:rPr>
    </w:lvl>
    <w:lvl w:ilvl="2">
      <w:start w:val="1"/>
      <w:numFmt w:val="decimal"/>
      <w:lvlRestart w:val="0"/>
      <w:lvlText w:val="%3"/>
      <w:lvlJc w:val="right"/>
      <w:pPr>
        <w:tabs>
          <w:tab w:val="num" w:pos="340"/>
        </w:tabs>
        <w:ind w:left="340" w:hanging="227"/>
      </w:pPr>
      <w:rPr>
        <w:rFonts w:ascii="Arial" w:hAnsi="Arial" w:cs="Arial"/>
        <w:b/>
        <w:bCs/>
        <w:i w:val="0"/>
        <w:color w:val="FF6600"/>
        <w:sz w:val="20"/>
        <w:szCs w:val="20"/>
      </w:rPr>
    </w:lvl>
    <w:lvl w:ilvl="3">
      <w:start w:val="1"/>
      <w:numFmt w:val="none"/>
      <w:lvlRestart w:val="0"/>
      <w:lvlText w:val=""/>
      <w:lvlJc w:val="left"/>
      <w:pPr>
        <w:tabs>
          <w:tab w:val="num" w:pos="4014"/>
        </w:tabs>
        <w:ind w:left="4014" w:hanging="363"/>
      </w:pPr>
      <w:rPr>
        <w:color w:val="auto"/>
      </w:rPr>
    </w:lvl>
    <w:lvl w:ilvl="4">
      <w:start w:val="1"/>
      <w:numFmt w:val="none"/>
      <w:lvlRestart w:val="0"/>
      <w:lvlText w:val=""/>
      <w:lvlJc w:val="left"/>
      <w:pPr>
        <w:tabs>
          <w:tab w:val="num" w:pos="4734"/>
        </w:tabs>
        <w:ind w:left="4734" w:hanging="363"/>
      </w:pPr>
      <w:rPr>
        <w:color w:val="auto"/>
      </w:rPr>
    </w:lvl>
    <w:lvl w:ilvl="5">
      <w:start w:val="1"/>
      <w:numFmt w:val="none"/>
      <w:lvlRestart w:val="0"/>
      <w:lvlText w:val=""/>
      <w:lvlJc w:val="right"/>
      <w:pPr>
        <w:tabs>
          <w:tab w:val="num" w:pos="5454"/>
        </w:tabs>
        <w:ind w:left="5454" w:hanging="182"/>
      </w:pPr>
      <w:rPr>
        <w:color w:val="auto"/>
      </w:rPr>
    </w:lvl>
    <w:lvl w:ilvl="6">
      <w:start w:val="1"/>
      <w:numFmt w:val="none"/>
      <w:lvlRestart w:val="0"/>
      <w:lvlText w:val=""/>
      <w:lvlJc w:val="left"/>
      <w:pPr>
        <w:tabs>
          <w:tab w:val="num" w:pos="6174"/>
        </w:tabs>
        <w:ind w:left="6174" w:hanging="363"/>
      </w:pPr>
      <w:rPr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6894"/>
        </w:tabs>
        <w:ind w:left="6894" w:hanging="363"/>
      </w:pPr>
      <w:rPr>
        <w:color w:val="auto"/>
      </w:rPr>
    </w:lvl>
    <w:lvl w:ilvl="8">
      <w:start w:val="1"/>
      <w:numFmt w:val="none"/>
      <w:lvlRestart w:val="0"/>
      <w:lvlText w:val=""/>
      <w:lvlJc w:val="right"/>
      <w:pPr>
        <w:tabs>
          <w:tab w:val="num" w:pos="7614"/>
        </w:tabs>
        <w:ind w:left="7614" w:hanging="182"/>
      </w:pPr>
      <w:rPr>
        <w:color w:val="auto"/>
      </w:rPr>
    </w:lvl>
  </w:abstractNum>
  <w:abstractNum w:abstractNumId="18" w15:restartNumberingAfterBreak="0">
    <w:nsid w:val="46A02745"/>
    <w:multiLevelType w:val="multilevel"/>
    <w:tmpl w:val="ED8A4D90"/>
    <w:lvl w:ilvl="0">
      <w:start w:val="1"/>
      <w:numFmt w:val="decimal"/>
      <w:pStyle w:val="OGHeader1"/>
      <w:lvlText w:val="%1."/>
      <w:lvlJc w:val="left"/>
      <w:pPr>
        <w:ind w:left="1335" w:hanging="525"/>
      </w:pPr>
      <w:rPr>
        <w:rFonts w:ascii="Century Gothic" w:eastAsiaTheme="minorHAnsi" w:hAnsi="Century Gothic" w:cstheme="minorBidi"/>
      </w:rPr>
    </w:lvl>
    <w:lvl w:ilvl="1">
      <w:start w:val="1"/>
      <w:numFmt w:val="decimal"/>
      <w:pStyle w:val="OGHeader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OGHeader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47763C7B"/>
    <w:multiLevelType w:val="multilevel"/>
    <w:tmpl w:val="0E0883E8"/>
    <w:name w:val="NumListTemp"/>
    <w:lvl w:ilvl="0">
      <w:start w:val="1"/>
      <w:numFmt w:val="decimal"/>
      <w:lvlRestart w:val="0"/>
      <w:pStyle w:val="NumberedList"/>
      <w:lvlText w:val="%1"/>
      <w:lvlJc w:val="left"/>
      <w:pPr>
        <w:tabs>
          <w:tab w:val="num" w:pos="4647"/>
        </w:tabs>
        <w:ind w:left="4647" w:hanging="340"/>
      </w:pPr>
      <w:rPr>
        <w:rFonts w:ascii="Arial" w:hAnsi="Arial" w:cs="Arial" w:hint="default"/>
        <w:b/>
        <w:bCs/>
        <w:i w:val="0"/>
        <w:color w:val="808080" w:themeColor="background1" w:themeShade="80"/>
        <w:sz w:val="20"/>
        <w:szCs w:val="20"/>
      </w:rPr>
    </w:lvl>
    <w:lvl w:ilvl="1">
      <w:start w:val="1"/>
      <w:numFmt w:val="lowerRoman"/>
      <w:lvlRestart w:val="0"/>
      <w:lvlText w:val="%2"/>
      <w:lvlJc w:val="left"/>
      <w:pPr>
        <w:tabs>
          <w:tab w:val="num" w:pos="4987"/>
        </w:tabs>
        <w:ind w:left="4987" w:hanging="340"/>
      </w:pPr>
      <w:rPr>
        <w:rFonts w:ascii="Arial" w:hAnsi="Arial" w:cs="Arial"/>
        <w:b/>
        <w:bCs/>
        <w:i w:val="0"/>
        <w:color w:val="FF6600"/>
        <w:sz w:val="20"/>
        <w:szCs w:val="20"/>
      </w:rPr>
    </w:lvl>
    <w:lvl w:ilvl="2">
      <w:start w:val="1"/>
      <w:numFmt w:val="decimal"/>
      <w:lvlRestart w:val="0"/>
      <w:lvlText w:val="%3"/>
      <w:lvlJc w:val="right"/>
      <w:pPr>
        <w:tabs>
          <w:tab w:val="num" w:pos="3797"/>
        </w:tabs>
        <w:ind w:left="3797" w:hanging="227"/>
      </w:pPr>
      <w:rPr>
        <w:rFonts w:ascii="Arial" w:hAnsi="Arial" w:cs="Arial"/>
        <w:b/>
        <w:bCs/>
        <w:color w:val="FF6600"/>
        <w:sz w:val="20"/>
        <w:szCs w:val="20"/>
      </w:rPr>
    </w:lvl>
    <w:lvl w:ilvl="3">
      <w:start w:val="1"/>
      <w:numFmt w:val="none"/>
      <w:lvlRestart w:val="0"/>
      <w:lvlText w:val=""/>
      <w:lvlJc w:val="left"/>
      <w:pPr>
        <w:tabs>
          <w:tab w:val="num" w:pos="7414"/>
        </w:tabs>
        <w:ind w:left="7414" w:hanging="363"/>
      </w:pPr>
      <w:rPr>
        <w:color w:val="auto"/>
      </w:rPr>
    </w:lvl>
    <w:lvl w:ilvl="4">
      <w:start w:val="1"/>
      <w:numFmt w:val="none"/>
      <w:lvlRestart w:val="0"/>
      <w:lvlText w:val=""/>
      <w:lvlJc w:val="left"/>
      <w:pPr>
        <w:tabs>
          <w:tab w:val="num" w:pos="8134"/>
        </w:tabs>
        <w:ind w:left="8134" w:hanging="363"/>
      </w:pPr>
      <w:rPr>
        <w:color w:val="auto"/>
      </w:rPr>
    </w:lvl>
    <w:lvl w:ilvl="5">
      <w:start w:val="1"/>
      <w:numFmt w:val="none"/>
      <w:lvlRestart w:val="0"/>
      <w:lvlText w:val=""/>
      <w:lvlJc w:val="right"/>
      <w:pPr>
        <w:tabs>
          <w:tab w:val="num" w:pos="8854"/>
        </w:tabs>
        <w:ind w:left="8854" w:hanging="182"/>
      </w:pPr>
      <w:rPr>
        <w:color w:val="auto"/>
      </w:rPr>
    </w:lvl>
    <w:lvl w:ilvl="6">
      <w:start w:val="1"/>
      <w:numFmt w:val="none"/>
      <w:lvlRestart w:val="0"/>
      <w:lvlText w:val=""/>
      <w:lvlJc w:val="left"/>
      <w:pPr>
        <w:tabs>
          <w:tab w:val="num" w:pos="9574"/>
        </w:tabs>
        <w:ind w:left="9574" w:hanging="363"/>
      </w:pPr>
      <w:rPr>
        <w:color w:val="auto"/>
      </w:rPr>
    </w:lvl>
    <w:lvl w:ilvl="7">
      <w:start w:val="1"/>
      <w:numFmt w:val="none"/>
      <w:lvlRestart w:val="0"/>
      <w:lvlText w:val=""/>
      <w:lvlJc w:val="left"/>
      <w:pPr>
        <w:tabs>
          <w:tab w:val="num" w:pos="10294"/>
        </w:tabs>
        <w:ind w:left="10294" w:hanging="363"/>
      </w:pPr>
      <w:rPr>
        <w:color w:val="auto"/>
      </w:rPr>
    </w:lvl>
    <w:lvl w:ilvl="8">
      <w:start w:val="1"/>
      <w:numFmt w:val="none"/>
      <w:lvlRestart w:val="0"/>
      <w:lvlText w:val=""/>
      <w:lvlJc w:val="right"/>
      <w:pPr>
        <w:tabs>
          <w:tab w:val="num" w:pos="11014"/>
        </w:tabs>
        <w:ind w:left="11014" w:hanging="182"/>
      </w:pPr>
      <w:rPr>
        <w:color w:val="auto"/>
      </w:rPr>
    </w:lvl>
  </w:abstractNum>
  <w:abstractNum w:abstractNumId="20" w15:restartNumberingAfterBreak="0">
    <w:nsid w:val="47E677C2"/>
    <w:multiLevelType w:val="hybridMultilevel"/>
    <w:tmpl w:val="4A0E68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C3A3D"/>
    <w:multiLevelType w:val="singleLevel"/>
    <w:tmpl w:val="AD6A2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2" w15:restartNumberingAfterBreak="0">
    <w:nsid w:val="52861F46"/>
    <w:multiLevelType w:val="hybridMultilevel"/>
    <w:tmpl w:val="074C668A"/>
    <w:lvl w:ilvl="0" w:tplc="861EBB3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C70DB"/>
    <w:multiLevelType w:val="hybridMultilevel"/>
    <w:tmpl w:val="C30C18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93F63"/>
    <w:multiLevelType w:val="hybridMultilevel"/>
    <w:tmpl w:val="DFB48DF2"/>
    <w:lvl w:ilvl="0" w:tplc="FFEC8DAA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808080" w:themeColor="background1" w:themeShade="80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6F8F0E06"/>
    <w:multiLevelType w:val="hybridMultilevel"/>
    <w:tmpl w:val="3E48C504"/>
    <w:lvl w:ilvl="0" w:tplc="4AD41044">
      <w:numFmt w:val="bullet"/>
      <w:lvlText w:val="-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8F16C5"/>
    <w:multiLevelType w:val="hybridMultilevel"/>
    <w:tmpl w:val="1B502312"/>
    <w:lvl w:ilvl="0" w:tplc="49C099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2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5"/>
  </w:num>
  <w:num w:numId="22">
    <w:abstractNumId w:val="24"/>
  </w:num>
  <w:num w:numId="23">
    <w:abstractNumId w:val="24"/>
  </w:num>
  <w:num w:numId="24">
    <w:abstractNumId w:val="20"/>
  </w:num>
  <w:num w:numId="25">
    <w:abstractNumId w:val="12"/>
  </w:num>
  <w:num w:numId="26">
    <w:abstractNumId w:val="11"/>
  </w:num>
  <w:num w:numId="27">
    <w:abstractNumId w:val="18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23"/>
  </w:num>
  <w:num w:numId="42">
    <w:abstractNumId w:val="21"/>
  </w:num>
  <w:num w:numId="43">
    <w:abstractNumId w:val="25"/>
  </w:num>
  <w:num w:numId="44">
    <w:abstractNumId w:val="13"/>
  </w:num>
  <w:num w:numId="45">
    <w:abstractNumId w:val="13"/>
  </w:num>
  <w:num w:numId="46">
    <w:abstractNumId w:val="26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ZA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A"/>
    <w:rsid w:val="00004461"/>
    <w:rsid w:val="000101C2"/>
    <w:rsid w:val="00010F4C"/>
    <w:rsid w:val="00011979"/>
    <w:rsid w:val="000139E6"/>
    <w:rsid w:val="00013C1F"/>
    <w:rsid w:val="0001785C"/>
    <w:rsid w:val="00020A1C"/>
    <w:rsid w:val="00025696"/>
    <w:rsid w:val="00030ACC"/>
    <w:rsid w:val="00034578"/>
    <w:rsid w:val="00035A66"/>
    <w:rsid w:val="00036D3D"/>
    <w:rsid w:val="00036F37"/>
    <w:rsid w:val="00040801"/>
    <w:rsid w:val="0004179E"/>
    <w:rsid w:val="00042419"/>
    <w:rsid w:val="000450EE"/>
    <w:rsid w:val="00045CBE"/>
    <w:rsid w:val="00050F52"/>
    <w:rsid w:val="00053DE6"/>
    <w:rsid w:val="00055C84"/>
    <w:rsid w:val="00057019"/>
    <w:rsid w:val="000619FD"/>
    <w:rsid w:val="00063543"/>
    <w:rsid w:val="000666E8"/>
    <w:rsid w:val="0007186A"/>
    <w:rsid w:val="00075831"/>
    <w:rsid w:val="000779FA"/>
    <w:rsid w:val="00077AA5"/>
    <w:rsid w:val="00077BE3"/>
    <w:rsid w:val="00085404"/>
    <w:rsid w:val="00086024"/>
    <w:rsid w:val="00087136"/>
    <w:rsid w:val="00087E17"/>
    <w:rsid w:val="000925E0"/>
    <w:rsid w:val="0009276B"/>
    <w:rsid w:val="000929CE"/>
    <w:rsid w:val="000950A0"/>
    <w:rsid w:val="00096C5F"/>
    <w:rsid w:val="000A01A1"/>
    <w:rsid w:val="000A33BF"/>
    <w:rsid w:val="000A4C48"/>
    <w:rsid w:val="000A7347"/>
    <w:rsid w:val="000A7999"/>
    <w:rsid w:val="000A7E0E"/>
    <w:rsid w:val="000B0B5B"/>
    <w:rsid w:val="000B4D66"/>
    <w:rsid w:val="000C0B28"/>
    <w:rsid w:val="000C15E5"/>
    <w:rsid w:val="000C2F75"/>
    <w:rsid w:val="000D1582"/>
    <w:rsid w:val="000D4355"/>
    <w:rsid w:val="000D4726"/>
    <w:rsid w:val="000E0F37"/>
    <w:rsid w:val="000E4E74"/>
    <w:rsid w:val="000E58B2"/>
    <w:rsid w:val="000E60CF"/>
    <w:rsid w:val="000E7204"/>
    <w:rsid w:val="000E7450"/>
    <w:rsid w:val="000F0BF9"/>
    <w:rsid w:val="000F481B"/>
    <w:rsid w:val="000F4E49"/>
    <w:rsid w:val="000F58E7"/>
    <w:rsid w:val="001024FF"/>
    <w:rsid w:val="0010463F"/>
    <w:rsid w:val="001059EF"/>
    <w:rsid w:val="00105DA7"/>
    <w:rsid w:val="00106069"/>
    <w:rsid w:val="0010686B"/>
    <w:rsid w:val="00106D56"/>
    <w:rsid w:val="001074E8"/>
    <w:rsid w:val="00107F81"/>
    <w:rsid w:val="00110103"/>
    <w:rsid w:val="00110750"/>
    <w:rsid w:val="00116E33"/>
    <w:rsid w:val="00116E50"/>
    <w:rsid w:val="001170B7"/>
    <w:rsid w:val="001205EA"/>
    <w:rsid w:val="001216DB"/>
    <w:rsid w:val="00123159"/>
    <w:rsid w:val="00130C81"/>
    <w:rsid w:val="00131F32"/>
    <w:rsid w:val="0013213C"/>
    <w:rsid w:val="001347E1"/>
    <w:rsid w:val="00135DB1"/>
    <w:rsid w:val="0014035A"/>
    <w:rsid w:val="00144D92"/>
    <w:rsid w:val="00144EE1"/>
    <w:rsid w:val="001453B1"/>
    <w:rsid w:val="001459C5"/>
    <w:rsid w:val="00147106"/>
    <w:rsid w:val="0015063E"/>
    <w:rsid w:val="0015407B"/>
    <w:rsid w:val="00161A1A"/>
    <w:rsid w:val="00161D16"/>
    <w:rsid w:val="00162126"/>
    <w:rsid w:val="001621F0"/>
    <w:rsid w:val="001628D3"/>
    <w:rsid w:val="00163DD4"/>
    <w:rsid w:val="00165693"/>
    <w:rsid w:val="0016698C"/>
    <w:rsid w:val="00173BB6"/>
    <w:rsid w:val="00174699"/>
    <w:rsid w:val="001766FF"/>
    <w:rsid w:val="001774D2"/>
    <w:rsid w:val="00177675"/>
    <w:rsid w:val="00181728"/>
    <w:rsid w:val="00187BBF"/>
    <w:rsid w:val="00191C35"/>
    <w:rsid w:val="00191D53"/>
    <w:rsid w:val="0019316D"/>
    <w:rsid w:val="00194502"/>
    <w:rsid w:val="00196F0D"/>
    <w:rsid w:val="001A08A6"/>
    <w:rsid w:val="001A1A0A"/>
    <w:rsid w:val="001A3222"/>
    <w:rsid w:val="001A6C2C"/>
    <w:rsid w:val="001A6C85"/>
    <w:rsid w:val="001B02F6"/>
    <w:rsid w:val="001B17D3"/>
    <w:rsid w:val="001B2871"/>
    <w:rsid w:val="001B64B1"/>
    <w:rsid w:val="001C2126"/>
    <w:rsid w:val="001C2F1F"/>
    <w:rsid w:val="001C3924"/>
    <w:rsid w:val="001C3A67"/>
    <w:rsid w:val="001C44AE"/>
    <w:rsid w:val="001C4F07"/>
    <w:rsid w:val="001C5942"/>
    <w:rsid w:val="001C7751"/>
    <w:rsid w:val="001D2ED4"/>
    <w:rsid w:val="001D4D88"/>
    <w:rsid w:val="001D7462"/>
    <w:rsid w:val="001E23E0"/>
    <w:rsid w:val="001E2F67"/>
    <w:rsid w:val="001E3365"/>
    <w:rsid w:val="001E3937"/>
    <w:rsid w:val="001E3B20"/>
    <w:rsid w:val="001F0C18"/>
    <w:rsid w:val="001F713C"/>
    <w:rsid w:val="00200E63"/>
    <w:rsid w:val="00201C3C"/>
    <w:rsid w:val="00203194"/>
    <w:rsid w:val="00203DA0"/>
    <w:rsid w:val="002051E9"/>
    <w:rsid w:val="00206B94"/>
    <w:rsid w:val="00216220"/>
    <w:rsid w:val="00221D85"/>
    <w:rsid w:val="00221DED"/>
    <w:rsid w:val="00222F32"/>
    <w:rsid w:val="00230AFB"/>
    <w:rsid w:val="0023126F"/>
    <w:rsid w:val="00232B5B"/>
    <w:rsid w:val="00237E63"/>
    <w:rsid w:val="002448FE"/>
    <w:rsid w:val="00245926"/>
    <w:rsid w:val="0024775F"/>
    <w:rsid w:val="002506B2"/>
    <w:rsid w:val="00250B43"/>
    <w:rsid w:val="00251850"/>
    <w:rsid w:val="0025295D"/>
    <w:rsid w:val="002538EF"/>
    <w:rsid w:val="002559B4"/>
    <w:rsid w:val="00257DC3"/>
    <w:rsid w:val="002608B9"/>
    <w:rsid w:val="002701B4"/>
    <w:rsid w:val="0027254A"/>
    <w:rsid w:val="00272827"/>
    <w:rsid w:val="002739E4"/>
    <w:rsid w:val="00276110"/>
    <w:rsid w:val="00276171"/>
    <w:rsid w:val="00277332"/>
    <w:rsid w:val="002806C2"/>
    <w:rsid w:val="00280942"/>
    <w:rsid w:val="0028132F"/>
    <w:rsid w:val="0028222E"/>
    <w:rsid w:val="00285452"/>
    <w:rsid w:val="00293064"/>
    <w:rsid w:val="002965E4"/>
    <w:rsid w:val="002974A0"/>
    <w:rsid w:val="002A040E"/>
    <w:rsid w:val="002A2E51"/>
    <w:rsid w:val="002A70D8"/>
    <w:rsid w:val="002B16D0"/>
    <w:rsid w:val="002B34BC"/>
    <w:rsid w:val="002B5AC8"/>
    <w:rsid w:val="002B62D7"/>
    <w:rsid w:val="002B7F97"/>
    <w:rsid w:val="002C043E"/>
    <w:rsid w:val="002C406B"/>
    <w:rsid w:val="002C5013"/>
    <w:rsid w:val="002D0C7B"/>
    <w:rsid w:val="002D4868"/>
    <w:rsid w:val="002D75D7"/>
    <w:rsid w:val="002D7CD7"/>
    <w:rsid w:val="002E0012"/>
    <w:rsid w:val="002E0BCD"/>
    <w:rsid w:val="002E12C8"/>
    <w:rsid w:val="002E194D"/>
    <w:rsid w:val="002E3BD0"/>
    <w:rsid w:val="002E4EDF"/>
    <w:rsid w:val="002E7918"/>
    <w:rsid w:val="002F31EB"/>
    <w:rsid w:val="00301044"/>
    <w:rsid w:val="00301B3A"/>
    <w:rsid w:val="00304DEB"/>
    <w:rsid w:val="00305F4A"/>
    <w:rsid w:val="00306A34"/>
    <w:rsid w:val="00310327"/>
    <w:rsid w:val="003151DF"/>
    <w:rsid w:val="00315552"/>
    <w:rsid w:val="00315702"/>
    <w:rsid w:val="00321B73"/>
    <w:rsid w:val="003233E9"/>
    <w:rsid w:val="00332C8B"/>
    <w:rsid w:val="00337C2E"/>
    <w:rsid w:val="00345F5F"/>
    <w:rsid w:val="00354593"/>
    <w:rsid w:val="00356B96"/>
    <w:rsid w:val="00357D2B"/>
    <w:rsid w:val="00357F31"/>
    <w:rsid w:val="003604AB"/>
    <w:rsid w:val="0036743B"/>
    <w:rsid w:val="003679F2"/>
    <w:rsid w:val="00373313"/>
    <w:rsid w:val="00375E3C"/>
    <w:rsid w:val="003760C9"/>
    <w:rsid w:val="0038369D"/>
    <w:rsid w:val="00384F49"/>
    <w:rsid w:val="00392C96"/>
    <w:rsid w:val="00394E75"/>
    <w:rsid w:val="0039549C"/>
    <w:rsid w:val="00395FFD"/>
    <w:rsid w:val="00396081"/>
    <w:rsid w:val="003A2663"/>
    <w:rsid w:val="003A2F3C"/>
    <w:rsid w:val="003A4BD0"/>
    <w:rsid w:val="003A4FBF"/>
    <w:rsid w:val="003A6AA8"/>
    <w:rsid w:val="003B0EFA"/>
    <w:rsid w:val="003B10A8"/>
    <w:rsid w:val="003B1B8B"/>
    <w:rsid w:val="003B28B7"/>
    <w:rsid w:val="003B4FF9"/>
    <w:rsid w:val="003B75F0"/>
    <w:rsid w:val="003B7992"/>
    <w:rsid w:val="003C4337"/>
    <w:rsid w:val="003C5753"/>
    <w:rsid w:val="003C5C08"/>
    <w:rsid w:val="003D676C"/>
    <w:rsid w:val="003E0044"/>
    <w:rsid w:val="003E077F"/>
    <w:rsid w:val="003E1886"/>
    <w:rsid w:val="003E4B19"/>
    <w:rsid w:val="003F131A"/>
    <w:rsid w:val="003F18AA"/>
    <w:rsid w:val="003F23C8"/>
    <w:rsid w:val="003F5D1B"/>
    <w:rsid w:val="00401041"/>
    <w:rsid w:val="004021A7"/>
    <w:rsid w:val="0040260C"/>
    <w:rsid w:val="00402BBF"/>
    <w:rsid w:val="00410231"/>
    <w:rsid w:val="00410FFE"/>
    <w:rsid w:val="00412494"/>
    <w:rsid w:val="0041435A"/>
    <w:rsid w:val="00415A8E"/>
    <w:rsid w:val="00421CC0"/>
    <w:rsid w:val="00424B07"/>
    <w:rsid w:val="004316A3"/>
    <w:rsid w:val="00431A79"/>
    <w:rsid w:val="004328F6"/>
    <w:rsid w:val="00432AE9"/>
    <w:rsid w:val="004349AF"/>
    <w:rsid w:val="00435953"/>
    <w:rsid w:val="004434C6"/>
    <w:rsid w:val="00443EE8"/>
    <w:rsid w:val="00446E8F"/>
    <w:rsid w:val="00454580"/>
    <w:rsid w:val="00454FCE"/>
    <w:rsid w:val="00460869"/>
    <w:rsid w:val="00461C03"/>
    <w:rsid w:val="0046559F"/>
    <w:rsid w:val="00465720"/>
    <w:rsid w:val="0046590A"/>
    <w:rsid w:val="004660FA"/>
    <w:rsid w:val="004720C5"/>
    <w:rsid w:val="00476C28"/>
    <w:rsid w:val="00480C68"/>
    <w:rsid w:val="0048501E"/>
    <w:rsid w:val="00485596"/>
    <w:rsid w:val="004922D1"/>
    <w:rsid w:val="004929F1"/>
    <w:rsid w:val="004950FD"/>
    <w:rsid w:val="004A1CED"/>
    <w:rsid w:val="004A46EB"/>
    <w:rsid w:val="004A5091"/>
    <w:rsid w:val="004A60DF"/>
    <w:rsid w:val="004B0218"/>
    <w:rsid w:val="004B12DD"/>
    <w:rsid w:val="004B18E0"/>
    <w:rsid w:val="004B2476"/>
    <w:rsid w:val="004B404F"/>
    <w:rsid w:val="004B511A"/>
    <w:rsid w:val="004B6377"/>
    <w:rsid w:val="004B6E95"/>
    <w:rsid w:val="004B704E"/>
    <w:rsid w:val="004B7FF0"/>
    <w:rsid w:val="004C17DC"/>
    <w:rsid w:val="004C2FEC"/>
    <w:rsid w:val="004C3132"/>
    <w:rsid w:val="004C7015"/>
    <w:rsid w:val="004C77EE"/>
    <w:rsid w:val="004D5FF9"/>
    <w:rsid w:val="004D67CB"/>
    <w:rsid w:val="004E006E"/>
    <w:rsid w:val="004E2834"/>
    <w:rsid w:val="004E37CF"/>
    <w:rsid w:val="004E4122"/>
    <w:rsid w:val="004E5520"/>
    <w:rsid w:val="004F1087"/>
    <w:rsid w:val="004F16C6"/>
    <w:rsid w:val="004F52F9"/>
    <w:rsid w:val="004F60C6"/>
    <w:rsid w:val="004F60CA"/>
    <w:rsid w:val="004F6829"/>
    <w:rsid w:val="004F6C69"/>
    <w:rsid w:val="00500A8D"/>
    <w:rsid w:val="00502872"/>
    <w:rsid w:val="00502CD4"/>
    <w:rsid w:val="00506B7F"/>
    <w:rsid w:val="00507CF2"/>
    <w:rsid w:val="005137DE"/>
    <w:rsid w:val="00514766"/>
    <w:rsid w:val="00514C65"/>
    <w:rsid w:val="005154E7"/>
    <w:rsid w:val="00515C63"/>
    <w:rsid w:val="00517DBD"/>
    <w:rsid w:val="00520DBD"/>
    <w:rsid w:val="00521B96"/>
    <w:rsid w:val="00523845"/>
    <w:rsid w:val="00523939"/>
    <w:rsid w:val="00526325"/>
    <w:rsid w:val="005319FA"/>
    <w:rsid w:val="00536687"/>
    <w:rsid w:val="00537F0C"/>
    <w:rsid w:val="005406B4"/>
    <w:rsid w:val="00540A58"/>
    <w:rsid w:val="005412D8"/>
    <w:rsid w:val="00541493"/>
    <w:rsid w:val="005420C3"/>
    <w:rsid w:val="0054533B"/>
    <w:rsid w:val="00545860"/>
    <w:rsid w:val="005478DF"/>
    <w:rsid w:val="0055582F"/>
    <w:rsid w:val="005566CA"/>
    <w:rsid w:val="00563362"/>
    <w:rsid w:val="00582CD4"/>
    <w:rsid w:val="005834D4"/>
    <w:rsid w:val="00583FCE"/>
    <w:rsid w:val="005917E2"/>
    <w:rsid w:val="0059357D"/>
    <w:rsid w:val="00596199"/>
    <w:rsid w:val="00596359"/>
    <w:rsid w:val="005A1E06"/>
    <w:rsid w:val="005A24EF"/>
    <w:rsid w:val="005A3D31"/>
    <w:rsid w:val="005A50A1"/>
    <w:rsid w:val="005B25B0"/>
    <w:rsid w:val="005B5078"/>
    <w:rsid w:val="005B5095"/>
    <w:rsid w:val="005C0FBD"/>
    <w:rsid w:val="005C161A"/>
    <w:rsid w:val="005C5383"/>
    <w:rsid w:val="005C5DAD"/>
    <w:rsid w:val="005C62D0"/>
    <w:rsid w:val="005C7FA1"/>
    <w:rsid w:val="005D0F02"/>
    <w:rsid w:val="005D0F80"/>
    <w:rsid w:val="005D4503"/>
    <w:rsid w:val="005D453B"/>
    <w:rsid w:val="005D5195"/>
    <w:rsid w:val="005D6C5C"/>
    <w:rsid w:val="005D7C92"/>
    <w:rsid w:val="005E4FEB"/>
    <w:rsid w:val="005E6BF1"/>
    <w:rsid w:val="005E6D69"/>
    <w:rsid w:val="005F1C55"/>
    <w:rsid w:val="005F3682"/>
    <w:rsid w:val="005F5907"/>
    <w:rsid w:val="005F6923"/>
    <w:rsid w:val="005F6C1C"/>
    <w:rsid w:val="006008D6"/>
    <w:rsid w:val="00600A58"/>
    <w:rsid w:val="0060240E"/>
    <w:rsid w:val="00602BE2"/>
    <w:rsid w:val="0060583F"/>
    <w:rsid w:val="00612D1F"/>
    <w:rsid w:val="00614820"/>
    <w:rsid w:val="006158CC"/>
    <w:rsid w:val="0062480D"/>
    <w:rsid w:val="00624F91"/>
    <w:rsid w:val="0062513C"/>
    <w:rsid w:val="00627996"/>
    <w:rsid w:val="006307E4"/>
    <w:rsid w:val="0063216D"/>
    <w:rsid w:val="00633582"/>
    <w:rsid w:val="00634CAC"/>
    <w:rsid w:val="00634E0F"/>
    <w:rsid w:val="00640950"/>
    <w:rsid w:val="006411F9"/>
    <w:rsid w:val="00641F50"/>
    <w:rsid w:val="00645518"/>
    <w:rsid w:val="0065143E"/>
    <w:rsid w:val="006703A6"/>
    <w:rsid w:val="006716E3"/>
    <w:rsid w:val="00677CF2"/>
    <w:rsid w:val="006820AF"/>
    <w:rsid w:val="00682CEE"/>
    <w:rsid w:val="006841EC"/>
    <w:rsid w:val="0068429B"/>
    <w:rsid w:val="00684958"/>
    <w:rsid w:val="00691FEC"/>
    <w:rsid w:val="006925BD"/>
    <w:rsid w:val="006926C7"/>
    <w:rsid w:val="006930D2"/>
    <w:rsid w:val="0069372B"/>
    <w:rsid w:val="00694D7B"/>
    <w:rsid w:val="006A0DF4"/>
    <w:rsid w:val="006A59F5"/>
    <w:rsid w:val="006A6C26"/>
    <w:rsid w:val="006B2527"/>
    <w:rsid w:val="006B39D4"/>
    <w:rsid w:val="006B7A1C"/>
    <w:rsid w:val="006B7D3E"/>
    <w:rsid w:val="006C3EE9"/>
    <w:rsid w:val="006C4525"/>
    <w:rsid w:val="006C5954"/>
    <w:rsid w:val="006C685A"/>
    <w:rsid w:val="006C71DD"/>
    <w:rsid w:val="006C78E6"/>
    <w:rsid w:val="006D046B"/>
    <w:rsid w:val="006D04E9"/>
    <w:rsid w:val="006D1535"/>
    <w:rsid w:val="006D2FED"/>
    <w:rsid w:val="006D48AD"/>
    <w:rsid w:val="006D6D4F"/>
    <w:rsid w:val="006D6FEB"/>
    <w:rsid w:val="006D71D4"/>
    <w:rsid w:val="006E77F8"/>
    <w:rsid w:val="006F0271"/>
    <w:rsid w:val="006F3337"/>
    <w:rsid w:val="006F45BF"/>
    <w:rsid w:val="006F70A4"/>
    <w:rsid w:val="00704A63"/>
    <w:rsid w:val="00710A8A"/>
    <w:rsid w:val="00710CDE"/>
    <w:rsid w:val="007119D6"/>
    <w:rsid w:val="00713F12"/>
    <w:rsid w:val="00721F61"/>
    <w:rsid w:val="00722024"/>
    <w:rsid w:val="007231FD"/>
    <w:rsid w:val="0072437D"/>
    <w:rsid w:val="00724B28"/>
    <w:rsid w:val="007263D6"/>
    <w:rsid w:val="0073354E"/>
    <w:rsid w:val="0074044A"/>
    <w:rsid w:val="00741A0E"/>
    <w:rsid w:val="00742549"/>
    <w:rsid w:val="007436BE"/>
    <w:rsid w:val="0074375A"/>
    <w:rsid w:val="00743D55"/>
    <w:rsid w:val="00745434"/>
    <w:rsid w:val="007475BA"/>
    <w:rsid w:val="00752957"/>
    <w:rsid w:val="00764751"/>
    <w:rsid w:val="00765D5A"/>
    <w:rsid w:val="0077041F"/>
    <w:rsid w:val="00770D83"/>
    <w:rsid w:val="00773136"/>
    <w:rsid w:val="00781BCE"/>
    <w:rsid w:val="00782653"/>
    <w:rsid w:val="0078562C"/>
    <w:rsid w:val="00785981"/>
    <w:rsid w:val="00791586"/>
    <w:rsid w:val="007952C3"/>
    <w:rsid w:val="00795B69"/>
    <w:rsid w:val="007A2371"/>
    <w:rsid w:val="007A2BF3"/>
    <w:rsid w:val="007A4226"/>
    <w:rsid w:val="007A77CD"/>
    <w:rsid w:val="007A7C4F"/>
    <w:rsid w:val="007B2D1C"/>
    <w:rsid w:val="007B3BC0"/>
    <w:rsid w:val="007B4F0A"/>
    <w:rsid w:val="007B66BB"/>
    <w:rsid w:val="007B6921"/>
    <w:rsid w:val="007C0726"/>
    <w:rsid w:val="007C1607"/>
    <w:rsid w:val="007C3A9D"/>
    <w:rsid w:val="007C47A1"/>
    <w:rsid w:val="007D1835"/>
    <w:rsid w:val="007D3185"/>
    <w:rsid w:val="007D3F18"/>
    <w:rsid w:val="007D4AE6"/>
    <w:rsid w:val="007D5C95"/>
    <w:rsid w:val="007D5D0C"/>
    <w:rsid w:val="007E0EC2"/>
    <w:rsid w:val="007E1482"/>
    <w:rsid w:val="007E3167"/>
    <w:rsid w:val="007E5DA4"/>
    <w:rsid w:val="007F01F6"/>
    <w:rsid w:val="007F1D36"/>
    <w:rsid w:val="007F2E29"/>
    <w:rsid w:val="00800B4F"/>
    <w:rsid w:val="00802C00"/>
    <w:rsid w:val="00802F35"/>
    <w:rsid w:val="00804EC7"/>
    <w:rsid w:val="0080570F"/>
    <w:rsid w:val="00805F24"/>
    <w:rsid w:val="008067DC"/>
    <w:rsid w:val="008079AE"/>
    <w:rsid w:val="008131EA"/>
    <w:rsid w:val="00820008"/>
    <w:rsid w:val="00821BA7"/>
    <w:rsid w:val="00821FA3"/>
    <w:rsid w:val="0082355B"/>
    <w:rsid w:val="00825B25"/>
    <w:rsid w:val="00826FA9"/>
    <w:rsid w:val="008279D1"/>
    <w:rsid w:val="00830088"/>
    <w:rsid w:val="00832FB2"/>
    <w:rsid w:val="00833AB4"/>
    <w:rsid w:val="008348CB"/>
    <w:rsid w:val="008358F8"/>
    <w:rsid w:val="00837DE4"/>
    <w:rsid w:val="00841642"/>
    <w:rsid w:val="00844371"/>
    <w:rsid w:val="0084492A"/>
    <w:rsid w:val="00845559"/>
    <w:rsid w:val="00847412"/>
    <w:rsid w:val="008507DA"/>
    <w:rsid w:val="00853B74"/>
    <w:rsid w:val="00857527"/>
    <w:rsid w:val="00857D2E"/>
    <w:rsid w:val="008678D6"/>
    <w:rsid w:val="00871E99"/>
    <w:rsid w:val="00872C72"/>
    <w:rsid w:val="00877A28"/>
    <w:rsid w:val="00877A76"/>
    <w:rsid w:val="00880684"/>
    <w:rsid w:val="00880BAE"/>
    <w:rsid w:val="00881DC7"/>
    <w:rsid w:val="00884FCB"/>
    <w:rsid w:val="00885D98"/>
    <w:rsid w:val="008878C7"/>
    <w:rsid w:val="00887FA5"/>
    <w:rsid w:val="0089159A"/>
    <w:rsid w:val="00892382"/>
    <w:rsid w:val="008949A6"/>
    <w:rsid w:val="00897C7C"/>
    <w:rsid w:val="008A1942"/>
    <w:rsid w:val="008A2AC3"/>
    <w:rsid w:val="008A5AE0"/>
    <w:rsid w:val="008A7AF8"/>
    <w:rsid w:val="008B0AF4"/>
    <w:rsid w:val="008B44F5"/>
    <w:rsid w:val="008B5D66"/>
    <w:rsid w:val="008B783D"/>
    <w:rsid w:val="008C056D"/>
    <w:rsid w:val="008C1CD8"/>
    <w:rsid w:val="008C2B3B"/>
    <w:rsid w:val="008C73FB"/>
    <w:rsid w:val="008C772D"/>
    <w:rsid w:val="008C7AC9"/>
    <w:rsid w:val="008D0546"/>
    <w:rsid w:val="008D0FA0"/>
    <w:rsid w:val="008D116D"/>
    <w:rsid w:val="008D21F5"/>
    <w:rsid w:val="008D3478"/>
    <w:rsid w:val="008D44D6"/>
    <w:rsid w:val="008D5504"/>
    <w:rsid w:val="008D6CE6"/>
    <w:rsid w:val="008D7711"/>
    <w:rsid w:val="008E5EFE"/>
    <w:rsid w:val="008F0310"/>
    <w:rsid w:val="008F09A9"/>
    <w:rsid w:val="008F1123"/>
    <w:rsid w:val="008F30CE"/>
    <w:rsid w:val="008F4367"/>
    <w:rsid w:val="008F7EF6"/>
    <w:rsid w:val="00900793"/>
    <w:rsid w:val="00900CBE"/>
    <w:rsid w:val="0090111A"/>
    <w:rsid w:val="009056FB"/>
    <w:rsid w:val="0090640B"/>
    <w:rsid w:val="0091099D"/>
    <w:rsid w:val="009135B9"/>
    <w:rsid w:val="00913A9C"/>
    <w:rsid w:val="00914FE3"/>
    <w:rsid w:val="0091654F"/>
    <w:rsid w:val="009165F0"/>
    <w:rsid w:val="00917339"/>
    <w:rsid w:val="00917F31"/>
    <w:rsid w:val="009202E5"/>
    <w:rsid w:val="0092554D"/>
    <w:rsid w:val="00927CE2"/>
    <w:rsid w:val="009301E8"/>
    <w:rsid w:val="0093550B"/>
    <w:rsid w:val="00935A67"/>
    <w:rsid w:val="00943CD0"/>
    <w:rsid w:val="00943D21"/>
    <w:rsid w:val="00950746"/>
    <w:rsid w:val="009507D3"/>
    <w:rsid w:val="00950E6A"/>
    <w:rsid w:val="009552A7"/>
    <w:rsid w:val="00955482"/>
    <w:rsid w:val="009556EE"/>
    <w:rsid w:val="00955AFD"/>
    <w:rsid w:val="00957740"/>
    <w:rsid w:val="00957844"/>
    <w:rsid w:val="00964792"/>
    <w:rsid w:val="00964A63"/>
    <w:rsid w:val="00965C8C"/>
    <w:rsid w:val="0096705D"/>
    <w:rsid w:val="009675C4"/>
    <w:rsid w:val="00972C08"/>
    <w:rsid w:val="009804BA"/>
    <w:rsid w:val="00982718"/>
    <w:rsid w:val="00982A8F"/>
    <w:rsid w:val="00985BA9"/>
    <w:rsid w:val="00986B49"/>
    <w:rsid w:val="00987FDF"/>
    <w:rsid w:val="00991B27"/>
    <w:rsid w:val="009938CE"/>
    <w:rsid w:val="009974DA"/>
    <w:rsid w:val="009A1423"/>
    <w:rsid w:val="009A4A79"/>
    <w:rsid w:val="009A5900"/>
    <w:rsid w:val="009A79BC"/>
    <w:rsid w:val="009B2033"/>
    <w:rsid w:val="009B2685"/>
    <w:rsid w:val="009B52BE"/>
    <w:rsid w:val="009B67BB"/>
    <w:rsid w:val="009B7C89"/>
    <w:rsid w:val="009C1FD9"/>
    <w:rsid w:val="009C371B"/>
    <w:rsid w:val="009C3A42"/>
    <w:rsid w:val="009D08AC"/>
    <w:rsid w:val="009D190E"/>
    <w:rsid w:val="009D62C3"/>
    <w:rsid w:val="009E06AD"/>
    <w:rsid w:val="009E3930"/>
    <w:rsid w:val="009E418F"/>
    <w:rsid w:val="009F0A0E"/>
    <w:rsid w:val="009F1521"/>
    <w:rsid w:val="00A01CB6"/>
    <w:rsid w:val="00A026A6"/>
    <w:rsid w:val="00A06C4C"/>
    <w:rsid w:val="00A1481C"/>
    <w:rsid w:val="00A157D5"/>
    <w:rsid w:val="00A1592B"/>
    <w:rsid w:val="00A16369"/>
    <w:rsid w:val="00A17ABF"/>
    <w:rsid w:val="00A20355"/>
    <w:rsid w:val="00A20E43"/>
    <w:rsid w:val="00A22803"/>
    <w:rsid w:val="00A244AF"/>
    <w:rsid w:val="00A276D4"/>
    <w:rsid w:val="00A30D3F"/>
    <w:rsid w:val="00A31225"/>
    <w:rsid w:val="00A325A3"/>
    <w:rsid w:val="00A3264C"/>
    <w:rsid w:val="00A3392E"/>
    <w:rsid w:val="00A36A43"/>
    <w:rsid w:val="00A4189E"/>
    <w:rsid w:val="00A43B6B"/>
    <w:rsid w:val="00A453A0"/>
    <w:rsid w:val="00A52C27"/>
    <w:rsid w:val="00A53DB4"/>
    <w:rsid w:val="00A54AE9"/>
    <w:rsid w:val="00A55461"/>
    <w:rsid w:val="00A57304"/>
    <w:rsid w:val="00A576BE"/>
    <w:rsid w:val="00A57C30"/>
    <w:rsid w:val="00A67B24"/>
    <w:rsid w:val="00A725B3"/>
    <w:rsid w:val="00A76BAB"/>
    <w:rsid w:val="00A820F5"/>
    <w:rsid w:val="00A82B8F"/>
    <w:rsid w:val="00A83603"/>
    <w:rsid w:val="00A9105F"/>
    <w:rsid w:val="00AA1B14"/>
    <w:rsid w:val="00AA5B62"/>
    <w:rsid w:val="00AA63EB"/>
    <w:rsid w:val="00AB54BC"/>
    <w:rsid w:val="00AB5F2E"/>
    <w:rsid w:val="00AC0247"/>
    <w:rsid w:val="00AC07EA"/>
    <w:rsid w:val="00AC6899"/>
    <w:rsid w:val="00AD1DED"/>
    <w:rsid w:val="00AD3112"/>
    <w:rsid w:val="00AD6540"/>
    <w:rsid w:val="00AD709F"/>
    <w:rsid w:val="00AD79E6"/>
    <w:rsid w:val="00AE13CF"/>
    <w:rsid w:val="00AE1A58"/>
    <w:rsid w:val="00AE1E12"/>
    <w:rsid w:val="00AE3144"/>
    <w:rsid w:val="00AE46F4"/>
    <w:rsid w:val="00AE6763"/>
    <w:rsid w:val="00AE6F8D"/>
    <w:rsid w:val="00AE7D14"/>
    <w:rsid w:val="00AF0FF1"/>
    <w:rsid w:val="00AF1AD6"/>
    <w:rsid w:val="00AF1DC5"/>
    <w:rsid w:val="00AF231A"/>
    <w:rsid w:val="00AF3582"/>
    <w:rsid w:val="00AF3DC0"/>
    <w:rsid w:val="00AF49B0"/>
    <w:rsid w:val="00B04D5C"/>
    <w:rsid w:val="00B06F80"/>
    <w:rsid w:val="00B11336"/>
    <w:rsid w:val="00B1439B"/>
    <w:rsid w:val="00B14575"/>
    <w:rsid w:val="00B14E2A"/>
    <w:rsid w:val="00B208A1"/>
    <w:rsid w:val="00B20EB9"/>
    <w:rsid w:val="00B20FE0"/>
    <w:rsid w:val="00B21575"/>
    <w:rsid w:val="00B21E60"/>
    <w:rsid w:val="00B22E10"/>
    <w:rsid w:val="00B25210"/>
    <w:rsid w:val="00B254F3"/>
    <w:rsid w:val="00B25679"/>
    <w:rsid w:val="00B320A2"/>
    <w:rsid w:val="00B3300D"/>
    <w:rsid w:val="00B35354"/>
    <w:rsid w:val="00B35D55"/>
    <w:rsid w:val="00B37072"/>
    <w:rsid w:val="00B4027C"/>
    <w:rsid w:val="00B420DE"/>
    <w:rsid w:val="00B42697"/>
    <w:rsid w:val="00B43A53"/>
    <w:rsid w:val="00B4581B"/>
    <w:rsid w:val="00B469A8"/>
    <w:rsid w:val="00B545B4"/>
    <w:rsid w:val="00B54B7B"/>
    <w:rsid w:val="00B603A6"/>
    <w:rsid w:val="00B651C9"/>
    <w:rsid w:val="00B65A30"/>
    <w:rsid w:val="00B6607F"/>
    <w:rsid w:val="00B702F1"/>
    <w:rsid w:val="00B73419"/>
    <w:rsid w:val="00B74C98"/>
    <w:rsid w:val="00B750B1"/>
    <w:rsid w:val="00B813A4"/>
    <w:rsid w:val="00B82193"/>
    <w:rsid w:val="00B87A38"/>
    <w:rsid w:val="00B9006A"/>
    <w:rsid w:val="00B93BE8"/>
    <w:rsid w:val="00BA052B"/>
    <w:rsid w:val="00BA2141"/>
    <w:rsid w:val="00BA3019"/>
    <w:rsid w:val="00BA3118"/>
    <w:rsid w:val="00BA3CF7"/>
    <w:rsid w:val="00BA5D91"/>
    <w:rsid w:val="00BB3428"/>
    <w:rsid w:val="00BB3734"/>
    <w:rsid w:val="00BB78AB"/>
    <w:rsid w:val="00BC0C11"/>
    <w:rsid w:val="00BC7EF1"/>
    <w:rsid w:val="00BC7FDD"/>
    <w:rsid w:val="00BD0001"/>
    <w:rsid w:val="00BD6B5A"/>
    <w:rsid w:val="00BE4B28"/>
    <w:rsid w:val="00BE569D"/>
    <w:rsid w:val="00BF02D9"/>
    <w:rsid w:val="00BF272E"/>
    <w:rsid w:val="00BF3AAF"/>
    <w:rsid w:val="00C01FE1"/>
    <w:rsid w:val="00C03A63"/>
    <w:rsid w:val="00C03F01"/>
    <w:rsid w:val="00C062E0"/>
    <w:rsid w:val="00C06503"/>
    <w:rsid w:val="00C079DF"/>
    <w:rsid w:val="00C14B3D"/>
    <w:rsid w:val="00C200E9"/>
    <w:rsid w:val="00C20637"/>
    <w:rsid w:val="00C22051"/>
    <w:rsid w:val="00C234E6"/>
    <w:rsid w:val="00C24772"/>
    <w:rsid w:val="00C24D3D"/>
    <w:rsid w:val="00C25F20"/>
    <w:rsid w:val="00C27253"/>
    <w:rsid w:val="00C32250"/>
    <w:rsid w:val="00C33163"/>
    <w:rsid w:val="00C34FE1"/>
    <w:rsid w:val="00C3628B"/>
    <w:rsid w:val="00C408C8"/>
    <w:rsid w:val="00C42ED6"/>
    <w:rsid w:val="00C44011"/>
    <w:rsid w:val="00C46066"/>
    <w:rsid w:val="00C465A9"/>
    <w:rsid w:val="00C4703A"/>
    <w:rsid w:val="00C47743"/>
    <w:rsid w:val="00C51022"/>
    <w:rsid w:val="00C5242E"/>
    <w:rsid w:val="00C5244F"/>
    <w:rsid w:val="00C527CB"/>
    <w:rsid w:val="00C529A1"/>
    <w:rsid w:val="00C54C6D"/>
    <w:rsid w:val="00C55269"/>
    <w:rsid w:val="00C56B8D"/>
    <w:rsid w:val="00C627C4"/>
    <w:rsid w:val="00C63F59"/>
    <w:rsid w:val="00C64286"/>
    <w:rsid w:val="00C64F72"/>
    <w:rsid w:val="00C66337"/>
    <w:rsid w:val="00C6650E"/>
    <w:rsid w:val="00C74644"/>
    <w:rsid w:val="00C75EA7"/>
    <w:rsid w:val="00C76A95"/>
    <w:rsid w:val="00C77EAB"/>
    <w:rsid w:val="00C82BD5"/>
    <w:rsid w:val="00C874D3"/>
    <w:rsid w:val="00C87B8D"/>
    <w:rsid w:val="00C90FC8"/>
    <w:rsid w:val="00C9453B"/>
    <w:rsid w:val="00C9555E"/>
    <w:rsid w:val="00C9694B"/>
    <w:rsid w:val="00CA15B2"/>
    <w:rsid w:val="00CA1E66"/>
    <w:rsid w:val="00CA1F53"/>
    <w:rsid w:val="00CA22CC"/>
    <w:rsid w:val="00CA34BC"/>
    <w:rsid w:val="00CA43DA"/>
    <w:rsid w:val="00CB2290"/>
    <w:rsid w:val="00CB7A8A"/>
    <w:rsid w:val="00CC015E"/>
    <w:rsid w:val="00CC2F38"/>
    <w:rsid w:val="00CC642A"/>
    <w:rsid w:val="00CC74BC"/>
    <w:rsid w:val="00CD2F92"/>
    <w:rsid w:val="00CD5D9F"/>
    <w:rsid w:val="00CE54CA"/>
    <w:rsid w:val="00CE7FEB"/>
    <w:rsid w:val="00CF06C3"/>
    <w:rsid w:val="00CF37D8"/>
    <w:rsid w:val="00CF4A48"/>
    <w:rsid w:val="00CF6497"/>
    <w:rsid w:val="00CF7CFC"/>
    <w:rsid w:val="00D00CFD"/>
    <w:rsid w:val="00D03D35"/>
    <w:rsid w:val="00D058F9"/>
    <w:rsid w:val="00D100EF"/>
    <w:rsid w:val="00D11F8E"/>
    <w:rsid w:val="00D12A61"/>
    <w:rsid w:val="00D1433A"/>
    <w:rsid w:val="00D14534"/>
    <w:rsid w:val="00D14C7F"/>
    <w:rsid w:val="00D23487"/>
    <w:rsid w:val="00D236BE"/>
    <w:rsid w:val="00D24AF7"/>
    <w:rsid w:val="00D3604B"/>
    <w:rsid w:val="00D440D5"/>
    <w:rsid w:val="00D44A34"/>
    <w:rsid w:val="00D45123"/>
    <w:rsid w:val="00D46BBA"/>
    <w:rsid w:val="00D51ADA"/>
    <w:rsid w:val="00D528F0"/>
    <w:rsid w:val="00D57173"/>
    <w:rsid w:val="00D62035"/>
    <w:rsid w:val="00D626BC"/>
    <w:rsid w:val="00D62F9B"/>
    <w:rsid w:val="00D64108"/>
    <w:rsid w:val="00D66B61"/>
    <w:rsid w:val="00D671BE"/>
    <w:rsid w:val="00D67750"/>
    <w:rsid w:val="00D72814"/>
    <w:rsid w:val="00D734D4"/>
    <w:rsid w:val="00D74B49"/>
    <w:rsid w:val="00D8042A"/>
    <w:rsid w:val="00D817B1"/>
    <w:rsid w:val="00D83461"/>
    <w:rsid w:val="00D8393C"/>
    <w:rsid w:val="00D9058A"/>
    <w:rsid w:val="00D90EDC"/>
    <w:rsid w:val="00D912DB"/>
    <w:rsid w:val="00D91A4B"/>
    <w:rsid w:val="00D94F56"/>
    <w:rsid w:val="00D955E2"/>
    <w:rsid w:val="00DA1E5D"/>
    <w:rsid w:val="00DA2B9A"/>
    <w:rsid w:val="00DA2E82"/>
    <w:rsid w:val="00DA357E"/>
    <w:rsid w:val="00DB0636"/>
    <w:rsid w:val="00DB1C9F"/>
    <w:rsid w:val="00DB3FF4"/>
    <w:rsid w:val="00DB596F"/>
    <w:rsid w:val="00DC113B"/>
    <w:rsid w:val="00DC4964"/>
    <w:rsid w:val="00DC5498"/>
    <w:rsid w:val="00DC59D0"/>
    <w:rsid w:val="00DD0D7B"/>
    <w:rsid w:val="00DD21C8"/>
    <w:rsid w:val="00DD24AB"/>
    <w:rsid w:val="00DD2916"/>
    <w:rsid w:val="00DD331B"/>
    <w:rsid w:val="00DD47F9"/>
    <w:rsid w:val="00DD6031"/>
    <w:rsid w:val="00DD7ACD"/>
    <w:rsid w:val="00DE018E"/>
    <w:rsid w:val="00DE0592"/>
    <w:rsid w:val="00DE1CA9"/>
    <w:rsid w:val="00DE3724"/>
    <w:rsid w:val="00DE58A9"/>
    <w:rsid w:val="00DE720D"/>
    <w:rsid w:val="00DE7A85"/>
    <w:rsid w:val="00DF2B76"/>
    <w:rsid w:val="00DF3B33"/>
    <w:rsid w:val="00DF4919"/>
    <w:rsid w:val="00DF4E18"/>
    <w:rsid w:val="00DF4E23"/>
    <w:rsid w:val="00DF4E57"/>
    <w:rsid w:val="00DF5B4B"/>
    <w:rsid w:val="00DF5B8D"/>
    <w:rsid w:val="00DF6039"/>
    <w:rsid w:val="00E04151"/>
    <w:rsid w:val="00E04860"/>
    <w:rsid w:val="00E06547"/>
    <w:rsid w:val="00E06D14"/>
    <w:rsid w:val="00E071EE"/>
    <w:rsid w:val="00E07668"/>
    <w:rsid w:val="00E12CB7"/>
    <w:rsid w:val="00E1315C"/>
    <w:rsid w:val="00E13D2A"/>
    <w:rsid w:val="00E14723"/>
    <w:rsid w:val="00E15809"/>
    <w:rsid w:val="00E15D6C"/>
    <w:rsid w:val="00E22BDF"/>
    <w:rsid w:val="00E23DE0"/>
    <w:rsid w:val="00E2587D"/>
    <w:rsid w:val="00E26C36"/>
    <w:rsid w:val="00E26D6A"/>
    <w:rsid w:val="00E30153"/>
    <w:rsid w:val="00E307BC"/>
    <w:rsid w:val="00E34DE4"/>
    <w:rsid w:val="00E3542F"/>
    <w:rsid w:val="00E362C5"/>
    <w:rsid w:val="00E36568"/>
    <w:rsid w:val="00E44762"/>
    <w:rsid w:val="00E4595A"/>
    <w:rsid w:val="00E526DF"/>
    <w:rsid w:val="00E542C0"/>
    <w:rsid w:val="00E56168"/>
    <w:rsid w:val="00E56CF8"/>
    <w:rsid w:val="00E57193"/>
    <w:rsid w:val="00E61A7B"/>
    <w:rsid w:val="00E63704"/>
    <w:rsid w:val="00E72BF8"/>
    <w:rsid w:val="00E756DD"/>
    <w:rsid w:val="00E77241"/>
    <w:rsid w:val="00E80159"/>
    <w:rsid w:val="00E87CCB"/>
    <w:rsid w:val="00E90BB7"/>
    <w:rsid w:val="00E915FD"/>
    <w:rsid w:val="00E92357"/>
    <w:rsid w:val="00E962E9"/>
    <w:rsid w:val="00EA328E"/>
    <w:rsid w:val="00EA5301"/>
    <w:rsid w:val="00EB122D"/>
    <w:rsid w:val="00EB207A"/>
    <w:rsid w:val="00EB5427"/>
    <w:rsid w:val="00EB572E"/>
    <w:rsid w:val="00EB7979"/>
    <w:rsid w:val="00EC1174"/>
    <w:rsid w:val="00EC1452"/>
    <w:rsid w:val="00EC39D1"/>
    <w:rsid w:val="00EC44EF"/>
    <w:rsid w:val="00ED7CA8"/>
    <w:rsid w:val="00EE41B9"/>
    <w:rsid w:val="00EE619A"/>
    <w:rsid w:val="00EE7311"/>
    <w:rsid w:val="00EE7EF9"/>
    <w:rsid w:val="00EF1F12"/>
    <w:rsid w:val="00EF7137"/>
    <w:rsid w:val="00F002CC"/>
    <w:rsid w:val="00F0223E"/>
    <w:rsid w:val="00F03F2C"/>
    <w:rsid w:val="00F04BED"/>
    <w:rsid w:val="00F0725F"/>
    <w:rsid w:val="00F10668"/>
    <w:rsid w:val="00F124A1"/>
    <w:rsid w:val="00F12D29"/>
    <w:rsid w:val="00F15D77"/>
    <w:rsid w:val="00F16017"/>
    <w:rsid w:val="00F17452"/>
    <w:rsid w:val="00F17F38"/>
    <w:rsid w:val="00F21929"/>
    <w:rsid w:val="00F3173F"/>
    <w:rsid w:val="00F330D0"/>
    <w:rsid w:val="00F33418"/>
    <w:rsid w:val="00F3358F"/>
    <w:rsid w:val="00F33688"/>
    <w:rsid w:val="00F36CE3"/>
    <w:rsid w:val="00F432CA"/>
    <w:rsid w:val="00F43428"/>
    <w:rsid w:val="00F436C3"/>
    <w:rsid w:val="00F4481A"/>
    <w:rsid w:val="00F45661"/>
    <w:rsid w:val="00F4643D"/>
    <w:rsid w:val="00F469EA"/>
    <w:rsid w:val="00F5229E"/>
    <w:rsid w:val="00F54072"/>
    <w:rsid w:val="00F55FD3"/>
    <w:rsid w:val="00F5619E"/>
    <w:rsid w:val="00F57D31"/>
    <w:rsid w:val="00F62FB1"/>
    <w:rsid w:val="00F63796"/>
    <w:rsid w:val="00F65DC1"/>
    <w:rsid w:val="00F65FD1"/>
    <w:rsid w:val="00F67106"/>
    <w:rsid w:val="00F70A0D"/>
    <w:rsid w:val="00F75515"/>
    <w:rsid w:val="00F8104E"/>
    <w:rsid w:val="00F84236"/>
    <w:rsid w:val="00F848A6"/>
    <w:rsid w:val="00F90660"/>
    <w:rsid w:val="00F90738"/>
    <w:rsid w:val="00F9479E"/>
    <w:rsid w:val="00FA0832"/>
    <w:rsid w:val="00FA3688"/>
    <w:rsid w:val="00FA5A74"/>
    <w:rsid w:val="00FB0FA0"/>
    <w:rsid w:val="00FB1318"/>
    <w:rsid w:val="00FB56A2"/>
    <w:rsid w:val="00FB6D9B"/>
    <w:rsid w:val="00FC0FB0"/>
    <w:rsid w:val="00FC4BBE"/>
    <w:rsid w:val="00FD0E49"/>
    <w:rsid w:val="00FD1D73"/>
    <w:rsid w:val="00FD239D"/>
    <w:rsid w:val="00FD2FB2"/>
    <w:rsid w:val="00FD4E28"/>
    <w:rsid w:val="00FD5175"/>
    <w:rsid w:val="00FD5FE0"/>
    <w:rsid w:val="00FE0992"/>
    <w:rsid w:val="00FE2734"/>
    <w:rsid w:val="00FE354A"/>
    <w:rsid w:val="00FE3C50"/>
    <w:rsid w:val="00FE5F88"/>
    <w:rsid w:val="00FF199B"/>
    <w:rsid w:val="00FF55EF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BEF20E-8AF2-4174-A392-1077527D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6C"/>
    <w:pPr>
      <w:spacing w:before="120" w:after="0" w:line="240" w:lineRule="auto"/>
    </w:pPr>
    <w:rPr>
      <w:rFonts w:eastAsiaTheme="minorEastAsia" w:cs="Arial"/>
      <w:color w:val="262626" w:themeColor="text1" w:themeTint="D9"/>
      <w:lang w:eastAsia="en-ZA"/>
    </w:rPr>
  </w:style>
  <w:style w:type="paragraph" w:styleId="Heading1">
    <w:name w:val="heading 1"/>
    <w:basedOn w:val="Normal"/>
    <w:next w:val="Normal"/>
    <w:link w:val="Heading1Char"/>
    <w:autoRedefine/>
    <w:uiPriority w:val="8"/>
    <w:qFormat/>
    <w:rsid w:val="000D4355"/>
    <w:pPr>
      <w:pageBreakBefore/>
      <w:numPr>
        <w:numId w:val="1"/>
      </w:numPr>
      <w:spacing w:before="0"/>
      <w:ind w:left="0" w:hanging="709"/>
      <w:outlineLvl w:val="0"/>
    </w:pPr>
    <w:rPr>
      <w:b/>
      <w:color w:val="A6C742"/>
      <w:sz w:val="44"/>
      <w:szCs w:val="44"/>
      <w14:textFill>
        <w14:solidFill>
          <w14:srgbClr w14:val="A6C742">
            <w14:lumMod w14:val="85000"/>
            <w14:lumOff w14:val="15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autoRedefine/>
    <w:uiPriority w:val="8"/>
    <w:unhideWhenUsed/>
    <w:qFormat/>
    <w:rsid w:val="00DF5B8D"/>
    <w:pPr>
      <w:numPr>
        <w:ilvl w:val="1"/>
        <w:numId w:val="1"/>
      </w:numPr>
      <w:spacing w:before="540"/>
      <w:ind w:left="851" w:hanging="851"/>
      <w:outlineLvl w:val="1"/>
    </w:pPr>
    <w:rPr>
      <w:b/>
      <w:color w:val="A2C74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8"/>
    <w:unhideWhenUsed/>
    <w:qFormat/>
    <w:rsid w:val="00373313"/>
    <w:pPr>
      <w:keepNext/>
      <w:keepLines/>
      <w:numPr>
        <w:ilvl w:val="2"/>
        <w:numId w:val="1"/>
      </w:numPr>
      <w:spacing w:before="420"/>
      <w:outlineLvl w:val="2"/>
    </w:pPr>
    <w:rPr>
      <w:b/>
      <w:color w:val="A2C74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301E8"/>
    <w:pPr>
      <w:keepNext/>
      <w:keepLines/>
      <w:numPr>
        <w:ilvl w:val="3"/>
        <w:numId w:val="1"/>
      </w:numPr>
      <w:spacing w:before="360"/>
      <w:ind w:left="862" w:hanging="862"/>
      <w:outlineLvl w:val="3"/>
    </w:pPr>
    <w:rPr>
      <w:rFonts w:eastAsiaTheme="majorEastAsia" w:cstheme="majorBidi"/>
      <w:b/>
      <w:iCs/>
      <w:color w:val="A2C74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2480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2480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2480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62480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2480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D4355"/>
    <w:rPr>
      <w:rFonts w:eastAsiaTheme="minorEastAsia" w:cs="Arial"/>
      <w:b/>
      <w:color w:val="A6C742"/>
      <w:sz w:val="44"/>
      <w:szCs w:val="44"/>
      <w:lang w:eastAsia="en-ZA"/>
      <w14:textFill>
        <w14:solidFill>
          <w14:srgbClr w14:val="A6C742">
            <w14:lumMod w14:val="85000"/>
            <w14:lumOff w14:val="15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8"/>
    <w:rsid w:val="00DF5B8D"/>
    <w:rPr>
      <w:rFonts w:eastAsiaTheme="minorEastAsia" w:cs="Arial"/>
      <w:b/>
      <w:color w:val="A2C742"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8"/>
    <w:rsid w:val="00373313"/>
    <w:rPr>
      <w:rFonts w:eastAsiaTheme="minorEastAsia" w:cs="Arial"/>
      <w:b/>
      <w:color w:val="A2C742"/>
      <w:sz w:val="28"/>
      <w:szCs w:val="28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9301E8"/>
    <w:rPr>
      <w:rFonts w:eastAsiaTheme="majorEastAsia" w:cstheme="majorBidi"/>
      <w:b/>
      <w:iCs/>
      <w:color w:val="A2C742"/>
      <w:lang w:eastAsia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80D"/>
    <w:rPr>
      <w:rFonts w:asciiTheme="majorHAnsi" w:eastAsiaTheme="majorEastAsia" w:hAnsiTheme="majorHAnsi" w:cstheme="majorBidi"/>
      <w:color w:val="2E74B5" w:themeColor="accent1" w:themeShade="BF"/>
      <w:lang w:eastAsia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80D"/>
    <w:rPr>
      <w:rFonts w:asciiTheme="majorHAnsi" w:eastAsiaTheme="majorEastAsia" w:hAnsiTheme="majorHAnsi" w:cstheme="majorBidi"/>
      <w:color w:val="1F4D78" w:themeColor="accent1" w:themeShade="7F"/>
      <w:lang w:eastAsia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80D"/>
    <w:rPr>
      <w:rFonts w:asciiTheme="majorHAnsi" w:eastAsiaTheme="majorEastAsia" w:hAnsiTheme="majorHAnsi" w:cstheme="majorBidi"/>
      <w:i/>
      <w:iCs/>
      <w:color w:val="1F4D78" w:themeColor="accent1" w:themeShade="7F"/>
      <w:lang w:eastAsia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8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8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ZA"/>
    </w:rPr>
  </w:style>
  <w:style w:type="paragraph" w:styleId="Title">
    <w:name w:val="Title"/>
    <w:aliases w:val="Document Title"/>
    <w:basedOn w:val="Normal"/>
    <w:next w:val="DocumentType"/>
    <w:link w:val="TitleChar"/>
    <w:autoRedefine/>
    <w:uiPriority w:val="10"/>
    <w:qFormat/>
    <w:rsid w:val="00C56B8D"/>
    <w:pPr>
      <w:spacing w:before="440" w:line="192" w:lineRule="auto"/>
      <w:ind w:left="-709"/>
    </w:pPr>
    <w:rPr>
      <w:rFonts w:asciiTheme="majorHAnsi" w:hAnsiTheme="majorHAnsi"/>
      <w:b/>
      <w:color w:val="A2C742"/>
      <w:sz w:val="80"/>
      <w:szCs w:val="80"/>
    </w:rPr>
  </w:style>
  <w:style w:type="character" w:customStyle="1" w:styleId="TitleChar">
    <w:name w:val="Title Char"/>
    <w:aliases w:val="Document Title Char"/>
    <w:basedOn w:val="DefaultParagraphFont"/>
    <w:link w:val="Title"/>
    <w:uiPriority w:val="10"/>
    <w:rsid w:val="00C56B8D"/>
    <w:rPr>
      <w:rFonts w:asciiTheme="majorHAnsi" w:eastAsiaTheme="minorEastAsia" w:hAnsiTheme="majorHAnsi" w:cs="Arial"/>
      <w:b/>
      <w:color w:val="A2C742"/>
      <w:sz w:val="80"/>
      <w:szCs w:val="80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6248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80D"/>
    <w:rPr>
      <w:rFonts w:eastAsiaTheme="minorEastAsia" w:cs="Arial"/>
      <w:color w:val="262626" w:themeColor="text1" w:themeTint="D9"/>
      <w:lang w:eastAsia="en-ZA"/>
    </w:rPr>
  </w:style>
  <w:style w:type="paragraph" w:styleId="Footer">
    <w:name w:val="footer"/>
    <w:basedOn w:val="Normal"/>
    <w:link w:val="FooterChar"/>
    <w:uiPriority w:val="99"/>
    <w:unhideWhenUsed/>
    <w:rsid w:val="006248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80D"/>
    <w:rPr>
      <w:rFonts w:eastAsiaTheme="minorEastAsia" w:cs="Arial"/>
      <w:color w:val="262626" w:themeColor="text1" w:themeTint="D9"/>
      <w:lang w:eastAsia="en-ZA"/>
    </w:rPr>
  </w:style>
  <w:style w:type="character" w:styleId="Hyperlink">
    <w:name w:val="Hyperlink"/>
    <w:basedOn w:val="DefaultParagraphFont"/>
    <w:uiPriority w:val="99"/>
    <w:unhideWhenUsed/>
    <w:rsid w:val="0062480D"/>
    <w:rPr>
      <w:rFonts w:asciiTheme="minorHAnsi" w:hAnsiTheme="minorHAnsi"/>
      <w:color w:val="5B9BD5" w:themeColor="accent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480D"/>
    <w:pPr>
      <w:keepNext/>
      <w:keepLines/>
      <w:numPr>
        <w:numId w:val="0"/>
      </w:numPr>
      <w:spacing w:before="240" w:after="360"/>
      <w:outlineLvl w:val="9"/>
    </w:pPr>
    <w:rPr>
      <w:rFonts w:eastAsiaTheme="majorEastAsia" w:cstheme="majorBidi"/>
      <w:sz w:val="36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2697"/>
    <w:pPr>
      <w:tabs>
        <w:tab w:val="left" w:pos="480"/>
        <w:tab w:val="right" w:leader="dot" w:pos="7926"/>
      </w:tabs>
      <w:spacing w:after="120"/>
    </w:pPr>
    <w:rPr>
      <w:rFonts w:cstheme="minorBidi"/>
      <w:b/>
      <w:noProof/>
      <w:color w:val="auto"/>
    </w:rPr>
  </w:style>
  <w:style w:type="paragraph" w:customStyle="1" w:styleId="DocumentType">
    <w:name w:val="Document Type"/>
    <w:basedOn w:val="Normal"/>
    <w:next w:val="Normal"/>
    <w:autoRedefine/>
    <w:qFormat/>
    <w:locked/>
    <w:rsid w:val="0062480D"/>
    <w:pPr>
      <w:spacing w:line="192" w:lineRule="auto"/>
    </w:pPr>
    <w:rPr>
      <w:rFonts w:asciiTheme="majorHAnsi" w:hAnsiTheme="majorHAnsi"/>
      <w:b/>
      <w:color w:val="808080" w:themeColor="background1" w:themeShade="80"/>
      <w:sz w:val="60"/>
      <w:szCs w:val="60"/>
    </w:rPr>
  </w:style>
  <w:style w:type="paragraph" w:styleId="TOC2">
    <w:name w:val="toc 2"/>
    <w:basedOn w:val="Normal"/>
    <w:next w:val="Normal"/>
    <w:autoRedefine/>
    <w:uiPriority w:val="39"/>
    <w:unhideWhenUsed/>
    <w:rsid w:val="0062480D"/>
    <w:pPr>
      <w:tabs>
        <w:tab w:val="left" w:pos="1134"/>
        <w:tab w:val="right" w:leader="dot" w:pos="7926"/>
      </w:tabs>
      <w:ind w:left="240" w:firstLine="250"/>
    </w:pPr>
    <w:rPr>
      <w:rFonts w:cstheme="minorBidi"/>
      <w:noProof/>
      <w:color w:val="auto"/>
    </w:rPr>
  </w:style>
  <w:style w:type="paragraph" w:customStyle="1" w:styleId="LegalHeading">
    <w:name w:val="Legal Heading"/>
    <w:qFormat/>
    <w:locked/>
    <w:rsid w:val="0062480D"/>
    <w:pPr>
      <w:tabs>
        <w:tab w:val="left" w:pos="6447"/>
      </w:tabs>
      <w:spacing w:before="600" w:after="0"/>
      <w:ind w:firstLine="709"/>
    </w:pPr>
    <w:rPr>
      <w:rFonts w:asciiTheme="majorHAnsi" w:eastAsiaTheme="minorEastAsia" w:hAnsiTheme="majorHAnsi" w:cs="Arial"/>
      <w:color w:val="A2C742"/>
      <w:sz w:val="24"/>
      <w:szCs w:val="24"/>
      <w:lang w:eastAsia="en-ZA"/>
    </w:rPr>
  </w:style>
  <w:style w:type="paragraph" w:customStyle="1" w:styleId="Legaltext">
    <w:name w:val="Legal text"/>
    <w:basedOn w:val="Normal"/>
    <w:autoRedefine/>
    <w:qFormat/>
    <w:locked/>
    <w:rsid w:val="00D44A34"/>
    <w:pPr>
      <w:spacing w:line="264" w:lineRule="auto"/>
      <w:ind w:left="709"/>
    </w:pPr>
    <w:rPr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62480D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paragraph" w:customStyle="1" w:styleId="Admonition">
    <w:name w:val="Admonition"/>
    <w:basedOn w:val="Normal"/>
    <w:autoRedefine/>
    <w:qFormat/>
    <w:locked/>
    <w:rsid w:val="0062480D"/>
    <w:pPr>
      <w:tabs>
        <w:tab w:val="left" w:pos="720"/>
        <w:tab w:val="left" w:pos="1440"/>
        <w:tab w:val="left" w:pos="2160"/>
        <w:tab w:val="left" w:pos="2880"/>
        <w:tab w:val="center" w:pos="4138"/>
      </w:tabs>
      <w:spacing w:after="240"/>
      <w:ind w:left="1418" w:hanging="1418"/>
    </w:pPr>
    <w:rPr>
      <w:rFonts w:ascii="Calibri" w:hAnsi="Calibri"/>
      <w:i/>
    </w:rPr>
  </w:style>
  <w:style w:type="paragraph" w:customStyle="1" w:styleId="Heading1NotNumbered">
    <w:name w:val="Heading 1 Not Numbered"/>
    <w:basedOn w:val="Heading1"/>
    <w:next w:val="Normal"/>
    <w:autoRedefine/>
    <w:qFormat/>
    <w:locked/>
    <w:rsid w:val="002559B4"/>
    <w:pPr>
      <w:numPr>
        <w:numId w:val="0"/>
      </w:numPr>
      <w:tabs>
        <w:tab w:val="left" w:pos="5217"/>
      </w:tabs>
    </w:pPr>
    <w:rPr>
      <w:color w:val="A2C742"/>
      <w14:textFill>
        <w14:solidFill>
          <w14:srgbClr w14:val="A2C742">
            <w14:lumMod w14:val="85000"/>
            <w14:lumOff w14:val="15000"/>
          </w14:srgbClr>
        </w14:solidFill>
      </w14:textFill>
    </w:rPr>
  </w:style>
  <w:style w:type="paragraph" w:customStyle="1" w:styleId="Heading2NotNumbered">
    <w:name w:val="Heading 2 Not Numbered"/>
    <w:basedOn w:val="Heading2"/>
    <w:next w:val="Normal"/>
    <w:autoRedefine/>
    <w:qFormat/>
    <w:locked/>
    <w:rsid w:val="002559B4"/>
    <w:pPr>
      <w:numPr>
        <w:ilvl w:val="0"/>
        <w:numId w:val="0"/>
      </w:numPr>
    </w:pPr>
  </w:style>
  <w:style w:type="character" w:styleId="Emphasis">
    <w:name w:val="Emphasis"/>
    <w:basedOn w:val="DefaultParagraphFont"/>
    <w:uiPriority w:val="20"/>
    <w:qFormat/>
    <w:rsid w:val="00F17F38"/>
    <w:rPr>
      <w:b/>
      <w:bCs/>
      <w:color w:val="000000" w:themeColor="text1"/>
    </w:rPr>
  </w:style>
  <w:style w:type="paragraph" w:customStyle="1" w:styleId="Bullet1">
    <w:name w:val="Bullet 1"/>
    <w:link w:val="Bullet1Char"/>
    <w:autoRedefine/>
    <w:qFormat/>
    <w:locked/>
    <w:rsid w:val="00A76BAB"/>
    <w:pPr>
      <w:numPr>
        <w:numId w:val="25"/>
      </w:numPr>
      <w:spacing w:before="120" w:after="0"/>
      <w:ind w:left="284" w:hanging="284"/>
      <w:jc w:val="both"/>
    </w:pPr>
    <w:rPr>
      <w:rFonts w:eastAsiaTheme="minorEastAsia" w:cs="Arial"/>
      <w:color w:val="262626" w:themeColor="text1" w:themeTint="D9"/>
      <w:lang w:eastAsia="en-ZA"/>
    </w:rPr>
  </w:style>
  <w:style w:type="paragraph" w:customStyle="1" w:styleId="NumberedList">
    <w:name w:val="Numbered List"/>
    <w:basedOn w:val="Normal"/>
    <w:autoRedefine/>
    <w:qFormat/>
    <w:locked/>
    <w:rsid w:val="0062480D"/>
    <w:pPr>
      <w:keepNext/>
      <w:keepLines/>
      <w:numPr>
        <w:numId w:val="4"/>
      </w:numPr>
      <w:tabs>
        <w:tab w:val="clear" w:pos="4647"/>
        <w:tab w:val="num" w:pos="284"/>
      </w:tabs>
      <w:ind w:left="284" w:hanging="284"/>
    </w:pPr>
    <w:rPr>
      <w:rFonts w:eastAsia="Times New Roman" w:cs="Times New Roman"/>
      <w:lang w:val="en-US" w:eastAsia="en-US" w:bidi="he-IL"/>
    </w:rPr>
  </w:style>
  <w:style w:type="paragraph" w:customStyle="1" w:styleId="NumberedSub-list">
    <w:name w:val="Numbered Sub-list"/>
    <w:basedOn w:val="Normal"/>
    <w:autoRedefine/>
    <w:qFormat/>
    <w:locked/>
    <w:rsid w:val="0062480D"/>
    <w:pPr>
      <w:keepNext/>
      <w:keepLines/>
      <w:numPr>
        <w:ilvl w:val="1"/>
        <w:numId w:val="3"/>
      </w:numPr>
      <w:tabs>
        <w:tab w:val="clear" w:pos="1587"/>
        <w:tab w:val="num" w:pos="567"/>
      </w:tabs>
      <w:ind w:left="568" w:hanging="284"/>
    </w:pPr>
    <w:rPr>
      <w:rFonts w:ascii="Calibri" w:eastAsia="Times New Roman" w:hAnsi="Calibri" w:cs="Times New Roman"/>
      <w:lang w:val="en-US" w:eastAsia="en-US" w:bidi="he-IL"/>
    </w:rPr>
  </w:style>
  <w:style w:type="paragraph" w:customStyle="1" w:styleId="Code">
    <w:name w:val="Code"/>
    <w:basedOn w:val="Normal"/>
    <w:autoRedefine/>
    <w:qFormat/>
    <w:locked/>
    <w:rsid w:val="0062480D"/>
    <w:pPr>
      <w:pBdr>
        <w:top w:val="single" w:sz="4" w:space="6" w:color="808080" w:themeColor="background1" w:themeShade="80"/>
        <w:left w:val="single" w:sz="4" w:space="6" w:color="808080" w:themeColor="background1" w:themeShade="80"/>
        <w:bottom w:val="single" w:sz="4" w:space="6" w:color="808080" w:themeColor="background1" w:themeShade="80"/>
        <w:right w:val="single" w:sz="4" w:space="6" w:color="808080" w:themeColor="background1" w:themeShade="80"/>
      </w:pBdr>
      <w:shd w:val="clear" w:color="auto" w:fill="E7E6E6" w:themeFill="background2"/>
      <w:tabs>
        <w:tab w:val="left" w:pos="4249"/>
      </w:tabs>
    </w:pPr>
    <w:rPr>
      <w:rFonts w:ascii="Courier New" w:hAnsi="Courier New" w:cs="Courier New"/>
      <w:color w:val="000000" w:themeColor="text1"/>
      <w:sz w:val="18"/>
      <w:szCs w:val="18"/>
    </w:rPr>
  </w:style>
  <w:style w:type="paragraph" w:customStyle="1" w:styleId="Note">
    <w:name w:val="Note"/>
    <w:basedOn w:val="Normal"/>
    <w:next w:val="Normal"/>
    <w:autoRedefine/>
    <w:qFormat/>
    <w:locked/>
    <w:rsid w:val="0062480D"/>
    <w:pPr>
      <w:keepNext/>
      <w:tabs>
        <w:tab w:val="left" w:pos="1247"/>
        <w:tab w:val="left" w:pos="1588"/>
        <w:tab w:val="left" w:pos="1928"/>
        <w:tab w:val="left" w:pos="2268"/>
        <w:tab w:val="left" w:pos="3402"/>
      </w:tabs>
      <w:spacing w:after="60"/>
      <w:ind w:left="1587" w:hanging="680"/>
    </w:pPr>
    <w:rPr>
      <w:rFonts w:eastAsia="Times New Roman" w:cs="Times New Roman"/>
      <w:sz w:val="20"/>
      <w:lang w:val="en-US" w:eastAsia="en-US" w:bidi="he-IL"/>
    </w:rPr>
  </w:style>
  <w:style w:type="table" w:styleId="TableGrid">
    <w:name w:val="Table Grid"/>
    <w:basedOn w:val="TableNormal"/>
    <w:uiPriority w:val="39"/>
    <w:locked/>
    <w:rsid w:val="0062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2480D"/>
    <w:pPr>
      <w:tabs>
        <w:tab w:val="left" w:pos="1701"/>
        <w:tab w:val="right" w:leader="dot" w:pos="7926"/>
      </w:tabs>
      <w:ind w:left="567" w:firstLine="567"/>
    </w:pPr>
    <w:rPr>
      <w:rFonts w:cstheme="minorBidi"/>
      <w:noProof/>
      <w:color w:val="auto"/>
    </w:rPr>
  </w:style>
  <w:style w:type="paragraph" w:customStyle="1" w:styleId="Bullet2">
    <w:name w:val="Bullet 2"/>
    <w:basedOn w:val="Bullet1"/>
    <w:autoRedefine/>
    <w:qFormat/>
    <w:locked/>
    <w:rsid w:val="008B0AF4"/>
    <w:pPr>
      <w:ind w:left="720" w:hanging="2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8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0D"/>
    <w:rPr>
      <w:rFonts w:ascii="Segoe UI" w:eastAsiaTheme="minorEastAsia" w:hAnsi="Segoe UI" w:cs="Segoe UI"/>
      <w:color w:val="262626" w:themeColor="text1" w:themeTint="D9"/>
      <w:sz w:val="18"/>
      <w:szCs w:val="18"/>
      <w:lang w:eastAsia="en-ZA"/>
    </w:rPr>
  </w:style>
  <w:style w:type="paragraph" w:styleId="Caption">
    <w:name w:val="caption"/>
    <w:basedOn w:val="Normal"/>
    <w:next w:val="Normal"/>
    <w:uiPriority w:val="35"/>
    <w:unhideWhenUsed/>
    <w:qFormat/>
    <w:rsid w:val="0062480D"/>
    <w:pPr>
      <w:spacing w:after="200"/>
    </w:pPr>
    <w:rPr>
      <w:i/>
      <w:iCs/>
      <w:color w:val="A2C742"/>
    </w:rPr>
  </w:style>
  <w:style w:type="paragraph" w:customStyle="1" w:styleId="TableCaption">
    <w:name w:val="Table Caption"/>
    <w:basedOn w:val="Caption"/>
    <w:next w:val="Normal"/>
    <w:autoRedefine/>
    <w:qFormat/>
    <w:locked/>
    <w:rsid w:val="00D44A34"/>
    <w:pPr>
      <w:keepNext/>
      <w:keepLines/>
      <w:tabs>
        <w:tab w:val="left" w:pos="3544"/>
      </w:tabs>
      <w:spacing w:before="240" w:after="0"/>
    </w:pPr>
    <w:rPr>
      <w:i w:val="0"/>
      <w:color w:val="808080" w:themeColor="background1" w:themeShade="80"/>
    </w:rPr>
  </w:style>
  <w:style w:type="paragraph" w:customStyle="1" w:styleId="FigureCaption">
    <w:name w:val="Figure Caption"/>
    <w:basedOn w:val="TableofFigures"/>
    <w:next w:val="Normal"/>
    <w:autoRedefine/>
    <w:qFormat/>
    <w:locked/>
    <w:rsid w:val="00982A8F"/>
    <w:rPr>
      <w:color w:val="808080" w:themeColor="background1" w:themeShade="80"/>
    </w:rPr>
  </w:style>
  <w:style w:type="paragraph" w:styleId="TableofFigures">
    <w:name w:val="table of figures"/>
    <w:aliases w:val="Table List"/>
    <w:basedOn w:val="Normal"/>
    <w:next w:val="Normal"/>
    <w:uiPriority w:val="99"/>
    <w:unhideWhenUsed/>
    <w:rsid w:val="0062480D"/>
    <w:pPr>
      <w:tabs>
        <w:tab w:val="right" w:leader="dot" w:pos="8040"/>
      </w:tabs>
    </w:pPr>
    <w:rPr>
      <w:iCs/>
      <w:noProof/>
    </w:rPr>
  </w:style>
  <w:style w:type="table" w:customStyle="1" w:styleId="StellrTestWholeTableFormatting">
    <w:name w:val="Stellr Test Whole Table Formatting"/>
    <w:basedOn w:val="TableNormal"/>
    <w:uiPriority w:val="99"/>
    <w:rsid w:val="0062480D"/>
    <w:pPr>
      <w:spacing w:after="0" w:line="240" w:lineRule="auto"/>
    </w:pPr>
    <w:tblPr/>
  </w:style>
  <w:style w:type="table" w:customStyle="1" w:styleId="StellrTableHeader">
    <w:name w:val="Stellr Table Header"/>
    <w:basedOn w:val="TableNormal"/>
    <w:uiPriority w:val="99"/>
    <w:rsid w:val="0062480D"/>
    <w:pPr>
      <w:spacing w:after="0" w:line="240" w:lineRule="auto"/>
    </w:pPr>
    <w:tblPr/>
  </w:style>
  <w:style w:type="table" w:customStyle="1" w:styleId="PlainTable31">
    <w:name w:val="Plain Table 31"/>
    <w:basedOn w:val="TableNormal"/>
    <w:uiPriority w:val="43"/>
    <w:locked/>
    <w:rsid w:val="00765D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dfsadsadsadsa">
    <w:name w:val="dfsadsadsadsa"/>
    <w:basedOn w:val="TableNormal"/>
    <w:uiPriority w:val="99"/>
    <w:rsid w:val="0062480D"/>
    <w:pPr>
      <w:spacing w:after="0" w:line="240" w:lineRule="auto"/>
    </w:pPr>
    <w:tblPr/>
    <w:tblStylePr w:type="firstRow">
      <w:rPr>
        <w:rFonts w:asciiTheme="minorHAnsi" w:hAnsiTheme="minorHAnsi"/>
        <w:b/>
        <w:color w:val="808080" w:themeColor="background1" w:themeShade="80"/>
        <w:sz w:val="24"/>
      </w:rPr>
    </w:tblStylePr>
  </w:style>
  <w:style w:type="table" w:customStyle="1" w:styleId="TESTING123">
    <w:name w:val="TESTING123"/>
    <w:basedOn w:val="TableNormal"/>
    <w:uiPriority w:val="99"/>
    <w:rsid w:val="0062480D"/>
    <w:pPr>
      <w:spacing w:after="0" w:line="240" w:lineRule="auto"/>
    </w:pPr>
    <w:tblPr/>
  </w:style>
  <w:style w:type="table" w:customStyle="1" w:styleId="StellrTableHeadings">
    <w:name w:val="Stellr Table Headings"/>
    <w:basedOn w:val="TableNormal"/>
    <w:uiPriority w:val="99"/>
    <w:rsid w:val="0062480D"/>
    <w:pPr>
      <w:spacing w:after="0" w:line="240" w:lineRule="auto"/>
    </w:pPr>
    <w:tblPr/>
    <w:tblStylePr w:type="firstRow">
      <w:rPr>
        <w:rFonts w:asciiTheme="minorHAnsi" w:hAnsiTheme="minorHAnsi"/>
        <w:b/>
        <w:color w:val="808080" w:themeColor="background1" w:themeShade="80"/>
        <w:sz w:val="24"/>
      </w:rPr>
      <w:tblPr/>
      <w:tcPr>
        <w:tcBorders>
          <w:top w:val="nil"/>
          <w:left w:val="nil"/>
          <w:bottom w:val="single" w:sz="4" w:space="0" w:color="A2C74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1">
    <w:name w:val="Style1"/>
    <w:basedOn w:val="TableNormal"/>
    <w:uiPriority w:val="99"/>
    <w:rsid w:val="0062480D"/>
    <w:pPr>
      <w:spacing w:after="0" w:line="240" w:lineRule="auto"/>
    </w:pPr>
    <w:tblPr/>
    <w:tblStylePr w:type="lastRow">
      <w:rPr>
        <w:rFonts w:asciiTheme="minorHAnsi" w:hAnsiTheme="minorHAnsi"/>
        <w:color w:val="262626" w:themeColor="text1" w:themeTint="D9"/>
        <w:sz w:val="24"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62480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2480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2480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2480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2480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2480D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2480D"/>
    <w:pPr>
      <w:ind w:left="720"/>
      <w:contextualSpacing/>
    </w:pPr>
  </w:style>
  <w:style w:type="paragraph" w:customStyle="1" w:styleId="OGTabletext">
    <w:name w:val="OG Table text"/>
    <w:basedOn w:val="Normal"/>
    <w:link w:val="OGTabletextChar"/>
    <w:qFormat/>
    <w:rsid w:val="009A5900"/>
    <w:pPr>
      <w:spacing w:before="60" w:after="60"/>
    </w:pPr>
    <w:rPr>
      <w:rFonts w:ascii="Century Gothic" w:eastAsia="Times New Roman" w:hAnsi="Century Gothic" w:cs="Times New Roman"/>
      <w:color w:val="000000"/>
      <w:sz w:val="16"/>
      <w:szCs w:val="20"/>
      <w:lang w:eastAsia="en-US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OGTabletextChar">
    <w:name w:val="OG Table text Char"/>
    <w:basedOn w:val="DefaultParagraphFont"/>
    <w:link w:val="OGTabletext"/>
    <w:rsid w:val="009A5900"/>
    <w:rPr>
      <w:rFonts w:ascii="Century Gothic" w:eastAsia="Times New Roman" w:hAnsi="Century Gothic" w:cs="Times New Roman"/>
      <w:sz w:val="16"/>
      <w:szCs w:val="20"/>
    </w:rPr>
  </w:style>
  <w:style w:type="table" w:customStyle="1" w:styleId="PlainTable310">
    <w:name w:val="Plain Table 31"/>
    <w:basedOn w:val="TableNormal"/>
    <w:uiPriority w:val="43"/>
    <w:locked/>
    <w:rsid w:val="006248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Variablelisttext">
    <w:name w:val="Variable list text"/>
    <w:basedOn w:val="Normal"/>
    <w:qFormat/>
    <w:rsid w:val="0062480D"/>
    <w:pPr>
      <w:ind w:left="284"/>
    </w:pPr>
  </w:style>
  <w:style w:type="paragraph" w:customStyle="1" w:styleId="VarialListHeading">
    <w:name w:val="Varial List Heading"/>
    <w:autoRedefine/>
    <w:qFormat/>
    <w:rsid w:val="0062480D"/>
    <w:pPr>
      <w:spacing w:before="200" w:after="0" w:line="264" w:lineRule="auto"/>
    </w:pPr>
    <w:rPr>
      <w:rFonts w:eastAsiaTheme="minorEastAsia" w:cs="Arial"/>
      <w:color w:val="262626" w:themeColor="text1" w:themeTint="D9"/>
      <w:lang w:eastAsia="en-ZA"/>
    </w:rPr>
  </w:style>
  <w:style w:type="paragraph" w:customStyle="1" w:styleId="VariableListHeading">
    <w:name w:val="Variable List Heading"/>
    <w:basedOn w:val="Normal"/>
    <w:autoRedefine/>
    <w:qFormat/>
    <w:rsid w:val="0062480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6480"/>
      </w:tabs>
      <w:spacing w:before="240"/>
    </w:pPr>
  </w:style>
  <w:style w:type="paragraph" w:styleId="Bibliography">
    <w:name w:val="Bibliography"/>
    <w:basedOn w:val="Normal"/>
    <w:next w:val="Normal"/>
    <w:uiPriority w:val="37"/>
    <w:unhideWhenUsed/>
    <w:rsid w:val="0062480D"/>
    <w:pPr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248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80D"/>
    <w:rPr>
      <w:rFonts w:eastAsiaTheme="minorEastAsia" w:cs="Arial"/>
      <w:color w:val="262626" w:themeColor="text1" w:themeTint="D9"/>
      <w:sz w:val="20"/>
      <w:szCs w:val="20"/>
      <w:lang w:eastAsia="en-ZA"/>
    </w:rPr>
  </w:style>
  <w:style w:type="character" w:styleId="FootnoteReference">
    <w:name w:val="footnote reference"/>
    <w:basedOn w:val="DefaultParagraphFont"/>
    <w:uiPriority w:val="99"/>
    <w:semiHidden/>
    <w:unhideWhenUsed/>
    <w:rsid w:val="006248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2480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8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48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480D"/>
    <w:rPr>
      <w:rFonts w:eastAsiaTheme="minorEastAsia" w:cs="Arial"/>
      <w:color w:val="262626" w:themeColor="text1" w:themeTint="D9"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C08"/>
    <w:rPr>
      <w:rFonts w:eastAsiaTheme="minorEastAsia" w:cs="Arial"/>
      <w:b/>
      <w:bCs/>
      <w:color w:val="262626" w:themeColor="text1" w:themeTint="D9"/>
      <w:sz w:val="20"/>
      <w:szCs w:val="20"/>
      <w:lang w:eastAsia="en-ZA"/>
    </w:rPr>
  </w:style>
  <w:style w:type="paragraph" w:styleId="Revision">
    <w:name w:val="Revision"/>
    <w:hidden/>
    <w:uiPriority w:val="99"/>
    <w:semiHidden/>
    <w:rsid w:val="00972C08"/>
    <w:pPr>
      <w:spacing w:after="0" w:line="240" w:lineRule="auto"/>
    </w:pPr>
    <w:rPr>
      <w:rFonts w:eastAsiaTheme="minorEastAsia" w:cs="Arial"/>
      <w:color w:val="262626" w:themeColor="text1" w:themeTint="D9"/>
      <w:lang w:eastAsia="en-ZA"/>
    </w:rPr>
  </w:style>
  <w:style w:type="paragraph" w:customStyle="1" w:styleId="Bullet2Stellr">
    <w:name w:val="Bullet 2 (Stellr)"/>
    <w:basedOn w:val="Bullet1"/>
    <w:link w:val="Bullet2StellrChar"/>
    <w:qFormat/>
    <w:rsid w:val="00C465A9"/>
  </w:style>
  <w:style w:type="character" w:styleId="PlaceholderText">
    <w:name w:val="Placeholder Text"/>
    <w:basedOn w:val="DefaultParagraphFont"/>
    <w:uiPriority w:val="99"/>
    <w:semiHidden/>
    <w:rsid w:val="007D5D0C"/>
    <w:rPr>
      <w:color w:val="808080"/>
    </w:rPr>
  </w:style>
  <w:style w:type="character" w:customStyle="1" w:styleId="NormalWebChar">
    <w:name w:val="Normal (Web) Char"/>
    <w:basedOn w:val="DefaultParagraphFont"/>
    <w:link w:val="NormalWeb"/>
    <w:uiPriority w:val="99"/>
    <w:rsid w:val="00C465A9"/>
    <w:rPr>
      <w:rFonts w:ascii="Times New Roman" w:eastAsiaTheme="minorEastAsia" w:hAnsi="Times New Roman" w:cs="Times New Roman"/>
      <w:lang w:eastAsia="en-ZA"/>
    </w:rPr>
  </w:style>
  <w:style w:type="character" w:customStyle="1" w:styleId="Bullet1Char">
    <w:name w:val="Bullet 1 Char"/>
    <w:basedOn w:val="NormalWebChar"/>
    <w:link w:val="Bullet1"/>
    <w:rsid w:val="00A76BAB"/>
    <w:rPr>
      <w:rFonts w:ascii="Times New Roman" w:eastAsiaTheme="minorEastAsia" w:hAnsi="Times New Roman" w:cs="Arial"/>
      <w:color w:val="262626" w:themeColor="text1" w:themeTint="D9"/>
      <w:lang w:eastAsia="en-ZA"/>
    </w:rPr>
  </w:style>
  <w:style w:type="character" w:customStyle="1" w:styleId="Bullet2StellrChar">
    <w:name w:val="Bullet 2 (Stellr) Char"/>
    <w:basedOn w:val="Bullet1Char"/>
    <w:link w:val="Bullet2Stellr"/>
    <w:rsid w:val="00C465A9"/>
    <w:rPr>
      <w:rFonts w:ascii="Times New Roman" w:eastAsiaTheme="minorEastAsia" w:hAnsi="Times New Roman" w:cs="Arial"/>
      <w:color w:val="262626" w:themeColor="text1" w:themeTint="D9"/>
      <w:lang w:eastAsia="en-ZA"/>
    </w:rPr>
  </w:style>
  <w:style w:type="character" w:customStyle="1" w:styleId="apple-converted-space">
    <w:name w:val="apple-converted-space"/>
    <w:basedOn w:val="DefaultParagraphFont"/>
    <w:rsid w:val="009D62C3"/>
  </w:style>
  <w:style w:type="paragraph" w:customStyle="1" w:styleId="OGHeader1">
    <w:name w:val="OG Header 1"/>
    <w:basedOn w:val="Normal"/>
    <w:next w:val="OGTabletext"/>
    <w:qFormat/>
    <w:rsid w:val="00D67750"/>
    <w:pPr>
      <w:keepNext/>
      <w:keepLines/>
      <w:pageBreakBefore/>
      <w:numPr>
        <w:numId w:val="27"/>
      </w:numPr>
      <w:spacing w:before="0" w:after="840"/>
      <w:ind w:left="525"/>
      <w:outlineLvl w:val="0"/>
    </w:pPr>
    <w:rPr>
      <w:rFonts w:ascii="Century Gothic" w:eastAsiaTheme="minorHAnsi" w:hAnsi="Century Gothic" w:cstheme="minorBidi"/>
      <w:color w:val="auto"/>
      <w:spacing w:val="20"/>
      <w:sz w:val="40"/>
      <w:szCs w:val="40"/>
      <w:lang w:eastAsia="en-US"/>
    </w:rPr>
  </w:style>
  <w:style w:type="paragraph" w:customStyle="1" w:styleId="OGHeader2">
    <w:name w:val="OG Header 2"/>
    <w:basedOn w:val="Normal"/>
    <w:next w:val="OGTabletext"/>
    <w:link w:val="OGHeader2Char"/>
    <w:qFormat/>
    <w:rsid w:val="00D67750"/>
    <w:pPr>
      <w:keepNext/>
      <w:keepLines/>
      <w:numPr>
        <w:ilvl w:val="1"/>
        <w:numId w:val="27"/>
      </w:numPr>
      <w:spacing w:before="720" w:after="240"/>
      <w:outlineLvl w:val="1"/>
    </w:pPr>
    <w:rPr>
      <w:rFonts w:ascii="Century Gothic" w:eastAsiaTheme="minorHAnsi" w:hAnsi="Century Gothic" w:cstheme="minorBidi"/>
      <w:color w:val="auto"/>
      <w:spacing w:val="20"/>
      <w:sz w:val="28"/>
      <w:szCs w:val="28"/>
      <w:lang w:eastAsia="en-US"/>
    </w:rPr>
  </w:style>
  <w:style w:type="character" w:customStyle="1" w:styleId="OGHeader2Char">
    <w:name w:val="OG Header 2 Char"/>
    <w:basedOn w:val="DefaultParagraphFont"/>
    <w:link w:val="OGHeader2"/>
    <w:rsid w:val="00D67750"/>
    <w:rPr>
      <w:rFonts w:ascii="Century Gothic" w:hAnsi="Century Gothic"/>
      <w:spacing w:val="20"/>
      <w:sz w:val="28"/>
      <w:szCs w:val="28"/>
    </w:rPr>
  </w:style>
  <w:style w:type="paragraph" w:customStyle="1" w:styleId="OGHeader3">
    <w:name w:val="OG Header 3"/>
    <w:basedOn w:val="OGHeader2"/>
    <w:next w:val="OGTabletext"/>
    <w:qFormat/>
    <w:rsid w:val="00D67750"/>
    <w:pPr>
      <w:numPr>
        <w:ilvl w:val="2"/>
      </w:numPr>
      <w:tabs>
        <w:tab w:val="num" w:pos="360"/>
        <w:tab w:val="num" w:pos="3797"/>
      </w:tabs>
      <w:spacing w:before="480" w:after="120"/>
      <w:ind w:left="3797" w:hanging="227"/>
      <w:outlineLvl w:val="2"/>
    </w:pPr>
    <w:rPr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gc">
    <w:name w:val="_tgc"/>
    <w:basedOn w:val="DefaultParagraphFont"/>
    <w:rsid w:val="00A22803"/>
  </w:style>
  <w:style w:type="paragraph" w:styleId="NoSpacing">
    <w:name w:val="No Spacing"/>
    <w:uiPriority w:val="1"/>
    <w:qFormat/>
    <w:rsid w:val="003C5753"/>
    <w:pPr>
      <w:spacing w:after="0" w:line="240" w:lineRule="auto"/>
    </w:pPr>
    <w:rPr>
      <w:rFonts w:ascii="Century Gothic" w:hAnsi="Century Gothic"/>
      <w:sz w:val="20"/>
    </w:rPr>
  </w:style>
  <w:style w:type="table" w:styleId="LightShading-Accent5">
    <w:name w:val="Light Shading Accent 5"/>
    <w:basedOn w:val="TableNormal"/>
    <w:uiPriority w:val="60"/>
    <w:locked/>
    <w:rsid w:val="004660FA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%20Hamer\Documents\Custom%20Office%20Templates\Stellr%20Technical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F4EE-D45D-4339-8214-5892D89C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Stellr Technical Document Template</Template>
  <TotalTime>46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Change and Work Request Form</vt:lpstr>
    </vt:vector>
  </TitlesOfParts>
  <Company>Stellr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Change and Work Request Form</dc:title>
  <dc:creator>Dean Hamer</dc:creator>
  <cp:keywords>5.0</cp:keywords>
  <cp:lastModifiedBy>Gregory Coles</cp:lastModifiedBy>
  <cp:revision>4</cp:revision>
  <cp:lastPrinted>2017-02-09T08:21:00Z</cp:lastPrinted>
  <dcterms:created xsi:type="dcterms:W3CDTF">2017-03-13T13:47:00Z</dcterms:created>
  <dcterms:modified xsi:type="dcterms:W3CDTF">2017-03-17T09:42:00Z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1.0</vt:lpwstr>
  </property>
  <property fmtid="{D5CDD505-2E9C-101B-9397-08002B2CF9AE}" pid="3" name="CPA">
    <vt:lpwstr>NOVACPA</vt:lpwstr>
  </property>
  <property fmtid="{D5CDD505-2E9C-101B-9397-08002B2CF9AE}" pid="4" name="PRDWFC">
    <vt:lpwstr>NOVAPRDWFC</vt:lpwstr>
  </property>
</Properties>
</file>